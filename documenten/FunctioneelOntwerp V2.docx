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3E21A583" w:rsidR="003A0579" w:rsidRPr="00034365" w:rsidRDefault="005B5242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3436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609A4202" w:rsidR="003A0579" w:rsidRPr="00034365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Teamnaam: </w:t>
                                </w:r>
                                <w:r w:rsidR="00034365"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B</w:t>
                                </w:r>
                                <w:r w:rsid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LDevs</w:t>
                                </w:r>
                              </w:p>
                              <w:p w14:paraId="0BA11B4F" w14:textId="05268048" w:rsidR="003A0579" w:rsidRPr="00034365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="00034365" w:rsidRPr="0003436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</w:rPr>
                                      <w:t>Leannan B</w:t>
                                    </w:r>
                                    <w:r w:rsidR="0003436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</w:rPr>
                                      <w:t>ant, Basel Hosari</w:t>
                                    </w:r>
                                  </w:sdtContent>
                                </w:sdt>
                              </w:p>
                              <w:p w14:paraId="3EA15D85" w14:textId="5D8A7DDC" w:rsidR="003A0579" w:rsidRPr="00034365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Cohort: </w:t>
                                </w:r>
                                <w:r w:rsidR="005A1013"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202</w:t>
                                </w:r>
                                <w:r w:rsidR="005B5242"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4F8D9D85" w14:textId="65D09CBD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06E0C7DE" w14:textId="3347498F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78604D3D" w14:textId="4FAC4943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29-11-2022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3E21A583" w:rsidR="003A0579" w:rsidRPr="00034365" w:rsidRDefault="005B5242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3436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609A4202" w:rsidR="003A0579" w:rsidRPr="00034365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Teamnaam: </w:t>
                          </w:r>
                          <w:r w:rsidR="00034365"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B</w:t>
                          </w:r>
                          <w:r w:rsid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LDevs</w:t>
                          </w:r>
                        </w:p>
                        <w:p w14:paraId="0BA11B4F" w14:textId="05268048" w:rsidR="003A0579" w:rsidRPr="00034365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leEmphasis"/>
                              </w:rPr>
                            </w:sdtEndPr>
                            <w:sdtContent>
                              <w:r w:rsidR="00034365" w:rsidRPr="0003436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</w:rPr>
                                <w:t>Leannan B</w:t>
                              </w:r>
                              <w:r w:rsidR="0003436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</w:rPr>
                                <w:t>ant, Basel Hosari</w:t>
                              </w:r>
                            </w:sdtContent>
                          </w:sdt>
                        </w:p>
                        <w:p w14:paraId="3EA15D85" w14:textId="5D8A7DDC" w:rsidR="003A0579" w:rsidRPr="00034365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Cohort: </w:t>
                          </w:r>
                          <w:r w:rsidR="005A1013"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202</w:t>
                          </w:r>
                          <w:r w:rsidR="005B5242"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4F8D9D85" w14:textId="65D09CBD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06E0C7DE" w14:textId="3347498F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78604D3D" w14:textId="4FAC4943" w:rsidR="003A0579" w:rsidRPr="002132BE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29-11-2022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444BA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444BA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258C3875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258C3875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2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1DA00906" w14:textId="714E67C5" w:rsidR="00682B91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045" w:history="1">
            <w:r w:rsidR="00682B91" w:rsidRPr="00F860DE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F86FDC1" w14:textId="52DCCFB7" w:rsidR="00682B91" w:rsidRDefault="00444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6" w:history="1">
            <w:r w:rsidR="00682B91" w:rsidRPr="00F860DE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8C18F09" w14:textId="30133089" w:rsidR="00682B91" w:rsidRDefault="00444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7" w:history="1">
            <w:r w:rsidR="00682B91" w:rsidRPr="00F860DE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54990F68" w14:textId="1420DE75" w:rsidR="00682B91" w:rsidRDefault="00444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8" w:history="1">
            <w:r w:rsidR="00682B91" w:rsidRPr="00F860DE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0EF0D908" w14:textId="4EFA1231" w:rsidR="00682B91" w:rsidRDefault="00444B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9" w:history="1">
            <w:r w:rsidR="00682B91" w:rsidRPr="00F860DE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8C2CFFD" w14:textId="677A0577" w:rsidR="00682B91" w:rsidRDefault="00444BA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0" w:history="1">
            <w:r w:rsidR="00682B91" w:rsidRPr="00F860DE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4B1ECB5" w14:textId="2BFDE40A" w:rsidR="00682B91" w:rsidRDefault="00444B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1" w:history="1">
            <w:r w:rsidR="00682B91" w:rsidRPr="00F860DE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68D2C6C0" w14:textId="1DAEA7D4" w:rsidR="00682B91" w:rsidRDefault="00444BA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2" w:history="1">
            <w:r w:rsidR="00682B91" w:rsidRPr="00F860DE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91F9C46" w14:textId="4D1ECAF9" w:rsidR="00682B91" w:rsidRDefault="00444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3" w:history="1">
            <w:r w:rsidR="00682B91" w:rsidRPr="00F860DE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CBB122E" w14:textId="57F87142" w:rsidR="00682B91" w:rsidRDefault="00444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4" w:history="1">
            <w:r w:rsidR="00682B91" w:rsidRPr="00F860DE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9DB1F6A" w14:textId="3FB546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Heading1"/>
      </w:pPr>
      <w:bookmarkStart w:id="1" w:name="_Toc115429046"/>
      <w:r>
        <w:lastRenderedPageBreak/>
        <w:t>Inleiding</w:t>
      </w:r>
      <w:bookmarkEnd w:id="1"/>
    </w:p>
    <w:p w14:paraId="71138BD8" w14:textId="245348AA" w:rsidR="008D4B00" w:rsidRPr="00576089" w:rsidRDefault="00576089" w:rsidP="00576089">
      <w:r>
        <w:t>We kr</w:t>
      </w:r>
      <w:r w:rsidR="00B471EA">
        <w:t xml:space="preserve">egen </w:t>
      </w:r>
      <w:r w:rsidR="00ED6C00">
        <w:t xml:space="preserve">als project om een website te maken </w:t>
      </w:r>
      <w:r w:rsidR="00E84585">
        <w:t xml:space="preserve">voor reviews van producten. In de website kan </w:t>
      </w:r>
      <w:r w:rsidR="0014151C">
        <w:t xml:space="preserve">de klant producten in categorieën tonen en vervolgens </w:t>
      </w:r>
      <w:r w:rsidR="00435AB8">
        <w:t>een review van het product geven. Het project heet “</w:t>
      </w:r>
      <w:r w:rsidR="00435AB8" w:rsidRPr="00435AB8">
        <w:rPr>
          <w:b/>
          <w:bCs/>
        </w:rPr>
        <w:t>ReviewYourExperience</w:t>
      </w:r>
      <w:r w:rsidR="00435AB8">
        <w:t>”</w:t>
      </w:r>
      <w:r w:rsidR="000E359D">
        <w:t>,</w:t>
      </w:r>
      <w:r w:rsidR="00A45406">
        <w:t xml:space="preserve"> omdat we de thema mochten kiezen, </w:t>
      </w:r>
      <w:r w:rsidR="002A085F">
        <w:t>hebben wij</w:t>
      </w:r>
      <w:r w:rsidR="00924D83">
        <w:t xml:space="preserve"> </w:t>
      </w:r>
      <w:r w:rsidR="002A085F">
        <w:t xml:space="preserve">laptops gekozen als </w:t>
      </w:r>
      <w:r w:rsidR="00E124AF">
        <w:t xml:space="preserve">onderwerp. Er </w:t>
      </w:r>
      <w:r w:rsidR="00851B6C">
        <w:t>komen verschillende dingen in onze website, zoals een Register/login systeem</w:t>
      </w:r>
      <w:r w:rsidR="00711B3D">
        <w:t>. De Admins mogen inloggen en daar krijgen ze</w:t>
      </w:r>
      <w:r w:rsidR="00E16256">
        <w:t xml:space="preserve"> toegang tot een master/en details pagina waar ze de producten mogen bewerken,</w:t>
      </w:r>
      <w:r w:rsidR="00313283">
        <w:t xml:space="preserve"> </w:t>
      </w:r>
      <w:r w:rsidR="00253267">
        <w:t xml:space="preserve">verwijderen en zelfs nieuwe producten toevoegen. We hebben 7 weken om de website af te krijgen, en </w:t>
      </w:r>
      <w:r w:rsidR="006A781D">
        <w:t>de userstories worden per sprint en per groepslid verdeelt.</w:t>
      </w:r>
      <w:r w:rsidR="00711B3D">
        <w:t xml:space="preserve"> </w:t>
      </w:r>
      <w:r w:rsidR="008D4B00">
        <w:t>In dit</w:t>
      </w:r>
      <w:r w:rsidR="008718FE">
        <w:t xml:space="preserve"> document </w:t>
      </w:r>
      <w:r w:rsidR="00D6271C">
        <w:t>komen</w:t>
      </w:r>
      <w:r w:rsidR="00170B88">
        <w:t xml:space="preserve"> </w:t>
      </w:r>
      <w:r w:rsidR="00480CCF">
        <w:t>de wireframes, sitemaps, mockups</w:t>
      </w:r>
      <w:r w:rsidR="00D6271C">
        <w:t xml:space="preserve"> </w:t>
      </w:r>
      <w:r w:rsidR="002E3F6A">
        <w:t>te zien</w:t>
      </w:r>
      <w:r w:rsidR="00D6271C">
        <w:t xml:space="preserve"> en de </w:t>
      </w:r>
      <w:r w:rsidR="00C3765B">
        <w:t xml:space="preserve">userstories worden gelijk verdeelt in onze groep. </w:t>
      </w:r>
    </w:p>
    <w:p w14:paraId="17FFF8B8" w14:textId="21D7C38F" w:rsidR="000A6C16" w:rsidRDefault="00F205B8" w:rsidP="002F11DC">
      <w:pPr>
        <w:pStyle w:val="Heading1"/>
      </w:pPr>
      <w:bookmarkStart w:id="2" w:name="_Toc115429047"/>
      <w:r w:rsidRPr="00F205B8">
        <w:t>User Story</w:t>
      </w:r>
      <w:bookmarkEnd w:id="2"/>
    </w:p>
    <w:p w14:paraId="62A51163" w14:textId="77777777" w:rsidR="00444BA1" w:rsidRDefault="00444BA1" w:rsidP="00444BA1">
      <w:r>
        <w:t>Geef hier aan welke user story er gedaan gaat worden, in welke sprint en wie het gaat doen</w:t>
      </w:r>
    </w:p>
    <w:p w14:paraId="7198DEC0" w14:textId="77777777" w:rsidR="00444BA1" w:rsidRDefault="00444BA1" w:rsidP="00444BA1">
      <w:r>
        <w:t xml:space="preserve">1: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bezoeker kan een homepage zien opgemaakt met bootstrap dus het zal mooi zijn </w:t>
      </w:r>
    </w:p>
    <w:p w14:paraId="10A65926" w14:textId="77777777" w:rsidR="00444BA1" w:rsidRDefault="00444BA1" w:rsidP="00444BA1">
      <w:pP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  <w:r>
        <w:t>2: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bezoeker kan in de navigatie de categorieën tonen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dus kan hij echt zie wat in de website zijn</w:t>
      </w:r>
    </w:p>
    <w:p w14:paraId="58B6C1C6" w14:textId="77777777" w:rsidR="00444BA1" w:rsidRDefault="00444BA1" w:rsidP="00444BA1">
      <w:p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3: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Als De bezoeker kan de sportapparaten tonen in een categorie</w:t>
      </w:r>
      <w:r>
        <w:rPr>
          <w:rStyle w:val="eop"/>
        </w:rPr>
        <w:t> om goed te zien voor welke categorie met info bestaat</w:t>
      </w:r>
    </w:p>
    <w:p w14:paraId="7634A0E4" w14:textId="77777777" w:rsidR="00444BA1" w:rsidRDefault="00444BA1" w:rsidP="00444BA1">
      <w:pP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4: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bezoeker kan de sportapparaat details tonen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dan kan hij echt apparaat details zien</w:t>
      </w:r>
    </w:p>
    <w:p w14:paraId="5C0D5478" w14:textId="77777777" w:rsidR="00444BA1" w:rsidRDefault="00444BA1" w:rsidP="00444BA1">
      <w:pP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5:Als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bezoeker kan de reviews per sportapparaat tonen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dan kan hij goed zien wat voor review bestaat</w:t>
      </w:r>
    </w:p>
    <w:p w14:paraId="066E735D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6: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De bezoeker kan </w:t>
      </w:r>
      <w:r>
        <w:rPr>
          <w:rStyle w:val="normaltextrun"/>
        </w:rPr>
        <w:t xml:space="preserve">contact informatie tonen inclusief ‘map’ om goed me de website contacten </w:t>
      </w:r>
    </w:p>
    <w:p w14:paraId="564C5C40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7: Als De bezoeker kan zich</w:t>
      </w:r>
      <w:r>
        <w:rPr>
          <w:rStyle w:val="normaltextrun"/>
        </w:rPr>
        <w:t>zelf laten registreren dan kan hij de een lied worden</w:t>
      </w:r>
    </w:p>
    <w:p w14:paraId="4A7BD632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8: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administrator kan inloggen</w:t>
      </w:r>
      <w:r>
        <w:rPr>
          <w:rStyle w:val="normaltextrun"/>
        </w:rPr>
        <w:t xml:space="preserve"> dan kan hij de website aanpassen</w:t>
      </w:r>
    </w:p>
    <w:p w14:paraId="0BD518EE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9: Als De administrator ziet zijn homepage</w:t>
      </w:r>
      <w:r>
        <w:rPr>
          <w:rStyle w:val="normaltextrun"/>
        </w:rPr>
        <w:t xml:space="preserve"> dus kunnen ze zien dat we in de home pagina bestaat</w:t>
      </w:r>
    </w:p>
    <w:p w14:paraId="092A10FF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10 Als: De administrator kan de sportapparaten beheren</w:t>
      </w:r>
      <w:r>
        <w:rPr>
          <w:rStyle w:val="normaltextrun"/>
        </w:rPr>
        <w:t xml:space="preserve"> dus kan hij deleten en inserten </w:t>
      </w:r>
    </w:p>
    <w:p w14:paraId="2DDAB265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11: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De administrator kan een sportapparaat toevoegen inclusief ‘</w:t>
      </w:r>
      <w:r>
        <w:rPr>
          <w:rStyle w:val="normaltextrun"/>
        </w:rPr>
        <w:t xml:space="preserve">fileupload’ </w:t>
      </w:r>
    </w:p>
    <w:p w14:paraId="39FAA987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12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administrator kan een sportapparaat verwijderen inclusief de image</w:t>
      </w:r>
    </w:p>
    <w:p w14:paraId="60467BE7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13: Als De member ziet zijn homepage</w:t>
      </w:r>
      <w:r>
        <w:rPr>
          <w:rStyle w:val="normaltextrun"/>
        </w:rPr>
        <w:t xml:space="preserve"> dun hij kunne ook zien wat in de home member bestaat</w:t>
      </w:r>
    </w:p>
    <w:p w14:paraId="0B0C4149" w14:textId="77777777" w:rsidR="00444BA1" w:rsidRDefault="00444BA1" w:rsidP="00444BA1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14: Als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member kan zijn profiel aanpassen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 dus andere naam en andere </w:t>
      </w:r>
    </w:p>
    <w:p w14:paraId="7031445D" w14:textId="77777777" w:rsidR="00444BA1" w:rsidRDefault="00444BA1" w:rsidP="00444BA1">
      <w:pPr>
        <w:rPr>
          <w:rStyle w:val="normaltextrun"/>
        </w:rPr>
      </w:pP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15: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member kan het wachtwoord aanpassen</w:t>
      </w:r>
      <w:r>
        <w:rPr>
          <w:rStyle w:val="normaltextrun"/>
        </w:rPr>
        <w:t xml:space="preserve">  dus kan ook hij de wachtwoord aanpassen </w:t>
      </w:r>
    </w:p>
    <w:p w14:paraId="2D18A27E" w14:textId="77777777" w:rsidR="00444BA1" w:rsidRDefault="00444BA1" w:rsidP="00444BA1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16 Als De member kan een recensie schrijven</w:t>
      </w:r>
      <w:r>
        <w:rPr>
          <w:rStyle w:val="normaltextrun"/>
        </w:rPr>
        <w:t xml:space="preserve"> dus kunnen hij een feedback scrijven </w:t>
      </w:r>
    </w:p>
    <w:p w14:paraId="251E753F" w14:textId="77777777" w:rsidR="00444BA1" w:rsidRDefault="00444BA1" w:rsidP="00444BA1"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17: Als De member en administrator kan uitloggen</w:t>
      </w:r>
    </w:p>
    <w:p w14:paraId="6D761C03" w14:textId="77777777" w:rsidR="00444BA1" w:rsidRPr="00444BA1" w:rsidRDefault="00444BA1" w:rsidP="00444BA1"/>
    <w:p w14:paraId="2038000C" w14:textId="77777777" w:rsidR="00A257DF" w:rsidRDefault="00F205B8" w:rsidP="002F11DC">
      <w:pPr>
        <w:pStyle w:val="Heading1"/>
      </w:pPr>
      <w:bookmarkStart w:id="3" w:name="_Toc115429048"/>
      <w:r>
        <w:t>Wireframe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0E26DA7F" w:rsidR="00C2320C" w:rsidRDefault="0042073B" w:rsidP="006E3FF1">
      <w:pPr>
        <w:pStyle w:val="Heading2"/>
      </w:pPr>
      <w:bookmarkStart w:id="4" w:name="_Toc115429049"/>
      <w:r>
        <w:t>&lt;</w:t>
      </w:r>
      <w:r w:rsidR="00CE61D0">
        <w:t>Homepagina</w:t>
      </w:r>
      <w:r>
        <w:t>&gt;</w:t>
      </w:r>
      <w:bookmarkEnd w:id="4"/>
    </w:p>
    <w:p w14:paraId="1AD947F3" w14:textId="1744B223" w:rsidR="006D198D" w:rsidRDefault="006D198D" w:rsidP="006D198D">
      <w:r>
        <w:t>De start van de applicatie</w:t>
      </w:r>
      <w:r w:rsidR="00FF762C">
        <w:t xml:space="preserve">. </w:t>
      </w:r>
    </w:p>
    <w:p w14:paraId="10186D88" w14:textId="786CE4ED" w:rsidR="0053157C" w:rsidRPr="006D198D" w:rsidRDefault="0053157C" w:rsidP="006D198D">
      <w:r w:rsidRPr="0053157C">
        <w:rPr>
          <w:noProof/>
        </w:rPr>
        <w:drawing>
          <wp:inline distT="0" distB="0" distL="0" distR="0" wp14:anchorId="04975130" wp14:editId="6972267F">
            <wp:extent cx="3627120" cy="32035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664" cy="32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AFD" w14:textId="216FC69E" w:rsidR="0030707D" w:rsidRDefault="0030707D" w:rsidP="0030707D"/>
    <w:p w14:paraId="011FF719" w14:textId="08D7F08A" w:rsidR="006D198D" w:rsidRDefault="00FF762C" w:rsidP="00FF762C">
      <w:pPr>
        <w:pStyle w:val="Heading3"/>
      </w:pPr>
      <w:bookmarkStart w:id="5" w:name="_Toc115429050"/>
      <w:r>
        <w:t>Koppeling met de user-story</w:t>
      </w:r>
      <w:bookmarkEnd w:id="5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0552D8B" w14:textId="7D3CC1EF" w:rsidR="00F15F84" w:rsidRDefault="0053157C" w:rsidP="00DE6946">
      <w:r>
        <w:t>Us-1.</w:t>
      </w:r>
    </w:p>
    <w:p w14:paraId="5C7D754A" w14:textId="77777777" w:rsidR="001A7DFA" w:rsidRPr="00FF762C" w:rsidRDefault="001A7DFA" w:rsidP="00F15F84"/>
    <w:p w14:paraId="234E288C" w14:textId="77777777" w:rsidR="002A74C1" w:rsidRPr="006D198D" w:rsidRDefault="002A74C1" w:rsidP="002A74C1">
      <w:r w:rsidRPr="00080E5E">
        <w:rPr>
          <w:noProof/>
        </w:rPr>
        <w:drawing>
          <wp:inline distT="0" distB="0" distL="0" distR="0" wp14:anchorId="5CC9ED30" wp14:editId="499D318A">
            <wp:extent cx="5731510" cy="503491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702" w14:textId="77777777" w:rsidR="002A74C1" w:rsidRDefault="002A74C1" w:rsidP="002A74C1"/>
    <w:p w14:paraId="3EF49A87" w14:textId="77777777" w:rsidR="002A74C1" w:rsidRDefault="002A74C1" w:rsidP="002A74C1">
      <w:pPr>
        <w:pStyle w:val="Heading3"/>
      </w:pPr>
      <w:r>
        <w:t>Koppeling met de user-story</w:t>
      </w:r>
    </w:p>
    <w:p w14:paraId="48D90CBA" w14:textId="77777777" w:rsidR="002A74C1" w:rsidRPr="0093344D" w:rsidRDefault="002A74C1" w:rsidP="002A74C1">
      <w:r>
        <w:t>Userstory 1.</w:t>
      </w:r>
    </w:p>
    <w:p w14:paraId="49CA13B0" w14:textId="77777777" w:rsidR="002A74C1" w:rsidRDefault="002A74C1" w:rsidP="002A74C1"/>
    <w:p w14:paraId="686211CA" w14:textId="77777777" w:rsidR="002A74C1" w:rsidRPr="00FF762C" w:rsidRDefault="002A74C1" w:rsidP="002A74C1"/>
    <w:p w14:paraId="15515DD5" w14:textId="77777777" w:rsidR="002A74C1" w:rsidRDefault="002A74C1" w:rsidP="002A74C1">
      <w:pPr>
        <w:pStyle w:val="Heading2"/>
      </w:pPr>
      <w:r>
        <w:t>Categorie</w:t>
      </w:r>
    </w:p>
    <w:p w14:paraId="6D8979FC" w14:textId="77777777" w:rsidR="002A74C1" w:rsidRDefault="002A74C1" w:rsidP="002A74C1">
      <w:r>
        <w:t>Beschrijving  van de pagina</w:t>
      </w:r>
    </w:p>
    <w:p w14:paraId="4E19AEEF" w14:textId="77777777" w:rsidR="002A74C1" w:rsidRDefault="002A74C1" w:rsidP="002A74C1">
      <w:r w:rsidRPr="002446DC">
        <w:rPr>
          <w:noProof/>
        </w:rPr>
        <w:drawing>
          <wp:inline distT="0" distB="0" distL="0" distR="0" wp14:anchorId="2E825293" wp14:editId="58A6AA44">
            <wp:extent cx="5731510" cy="5014595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05D" w14:textId="77777777" w:rsidR="002A74C1" w:rsidRDefault="002A74C1" w:rsidP="002A74C1"/>
    <w:p w14:paraId="4EA42BF2" w14:textId="77777777" w:rsidR="002A74C1" w:rsidRDefault="002A74C1" w:rsidP="002A74C1">
      <w:pPr>
        <w:pStyle w:val="Heading3"/>
      </w:pPr>
      <w:bookmarkStart w:id="6" w:name="_Toc115429052"/>
      <w:r>
        <w:t>Koppeling met de user-story</w:t>
      </w:r>
      <w:bookmarkEnd w:id="6"/>
    </w:p>
    <w:p w14:paraId="0B36CCCB" w14:textId="77777777" w:rsidR="002A74C1" w:rsidRDefault="002A74C1" w:rsidP="002A74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Userstory 3.</w:t>
      </w:r>
    </w:p>
    <w:p w14:paraId="505B2E1C" w14:textId="77777777" w:rsidR="002A74C1" w:rsidRDefault="002A74C1" w:rsidP="002A74C1">
      <w:pPr>
        <w:pStyle w:val="Heading2"/>
      </w:pPr>
      <w:r>
        <w:t xml:space="preserve">Registreren </w:t>
      </w:r>
    </w:p>
    <w:p w14:paraId="5504C203" w14:textId="77777777" w:rsidR="002A74C1" w:rsidRDefault="002A74C1" w:rsidP="002A74C1">
      <w:r w:rsidRPr="00317174">
        <w:rPr>
          <w:noProof/>
        </w:rPr>
        <w:drawing>
          <wp:inline distT="0" distB="0" distL="0" distR="0" wp14:anchorId="0CDEDCE1" wp14:editId="5CCC65F9">
            <wp:extent cx="5731510" cy="5008245"/>
            <wp:effectExtent l="0" t="0" r="254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BEC3" w14:textId="77777777" w:rsidR="002A74C1" w:rsidRPr="00080E5E" w:rsidRDefault="002A74C1" w:rsidP="002A74C1"/>
    <w:p w14:paraId="690A183A" w14:textId="77777777" w:rsidR="002A74C1" w:rsidRDefault="002A74C1" w:rsidP="002A74C1">
      <w:pPr>
        <w:pStyle w:val="Heading3"/>
      </w:pPr>
      <w:r>
        <w:t>Koppeling met de User Story</w:t>
      </w:r>
    </w:p>
    <w:p w14:paraId="43505DA9" w14:textId="77777777" w:rsidR="002A74C1" w:rsidRDefault="002A74C1" w:rsidP="002A74C1">
      <w:r>
        <w:t>Userstory 7.</w:t>
      </w:r>
    </w:p>
    <w:p w14:paraId="7D25E825" w14:textId="77777777" w:rsidR="002A74C1" w:rsidRDefault="002A74C1" w:rsidP="002A74C1">
      <w:pPr>
        <w:pStyle w:val="Heading2"/>
      </w:pPr>
      <w:r>
        <w:t>Login</w:t>
      </w:r>
    </w:p>
    <w:p w14:paraId="3247C5C8" w14:textId="77777777" w:rsidR="002A74C1" w:rsidRPr="00317174" w:rsidRDefault="002A74C1" w:rsidP="002A74C1">
      <w:pPr>
        <w:pStyle w:val="Heading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EE1A0F">
        <w:rPr>
          <w:noProof/>
          <w:sz w:val="32"/>
          <w:szCs w:val="32"/>
        </w:rPr>
        <w:drawing>
          <wp:inline distT="0" distB="0" distL="0" distR="0" wp14:anchorId="2870F12D" wp14:editId="0FE11E85">
            <wp:extent cx="5731510" cy="5006340"/>
            <wp:effectExtent l="0" t="0" r="254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74">
        <w:rPr>
          <w:sz w:val="32"/>
          <w:szCs w:val="32"/>
        </w:rPr>
        <w:t xml:space="preserve"> </w:t>
      </w:r>
    </w:p>
    <w:p w14:paraId="067B6AB1" w14:textId="77777777" w:rsidR="002A74C1" w:rsidRPr="00317174" w:rsidRDefault="002A74C1" w:rsidP="002A74C1">
      <w:pPr>
        <w:rPr>
          <w:b/>
          <w:bCs/>
        </w:rPr>
      </w:pPr>
    </w:p>
    <w:p w14:paraId="47B8C465" w14:textId="77777777" w:rsidR="002A74C1" w:rsidRDefault="002A74C1" w:rsidP="002A74C1">
      <w:pPr>
        <w:pStyle w:val="Heading3"/>
      </w:pPr>
      <w:r>
        <w:t xml:space="preserve">Koppeling met de user-story </w:t>
      </w:r>
    </w:p>
    <w:p w14:paraId="16532418" w14:textId="77777777" w:rsidR="002A74C1" w:rsidRDefault="002A74C1" w:rsidP="002A74C1">
      <w:r>
        <w:t>Userstory 8.</w:t>
      </w:r>
    </w:p>
    <w:p w14:paraId="0E9C788D" w14:textId="77777777" w:rsidR="002A74C1" w:rsidRDefault="002A74C1" w:rsidP="002A74C1">
      <w:pPr>
        <w:pStyle w:val="Heading2"/>
      </w:pPr>
      <w:r>
        <w:t>Contact</w:t>
      </w:r>
    </w:p>
    <w:p w14:paraId="23C965CF" w14:textId="77777777" w:rsidR="002A74C1" w:rsidRPr="00EE1A0F" w:rsidRDefault="002A74C1" w:rsidP="002A74C1">
      <w:r w:rsidRPr="00963E1D">
        <w:rPr>
          <w:noProof/>
        </w:rPr>
        <w:drawing>
          <wp:inline distT="0" distB="0" distL="0" distR="0" wp14:anchorId="4A5C9F9E" wp14:editId="5E645F4A">
            <wp:extent cx="5731510" cy="5024120"/>
            <wp:effectExtent l="0" t="0" r="254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6C9A" w14:textId="77777777" w:rsidR="002A74C1" w:rsidRDefault="002A74C1" w:rsidP="002A74C1">
      <w:pPr>
        <w:pStyle w:val="Heading3"/>
      </w:pPr>
      <w:r>
        <w:t xml:space="preserve">Koppeling met de user-story </w:t>
      </w:r>
    </w:p>
    <w:p w14:paraId="1B79FE7A" w14:textId="77777777" w:rsidR="002A74C1" w:rsidRDefault="002A74C1" w:rsidP="002A74C1">
      <w:r>
        <w:t>Userstory 6.</w:t>
      </w:r>
    </w:p>
    <w:p w14:paraId="32246072" w14:textId="77777777" w:rsidR="002A74C1" w:rsidRDefault="002A74C1" w:rsidP="002A74C1">
      <w:pPr>
        <w:pStyle w:val="Heading2"/>
      </w:pPr>
      <w:r>
        <w:t>Details</w:t>
      </w:r>
    </w:p>
    <w:p w14:paraId="3894BA46" w14:textId="77777777" w:rsidR="002A74C1" w:rsidRDefault="002A74C1" w:rsidP="002A74C1">
      <w:r w:rsidRPr="00854259">
        <w:rPr>
          <w:noProof/>
        </w:rPr>
        <w:drawing>
          <wp:inline distT="0" distB="0" distL="0" distR="0" wp14:anchorId="4BA8937E" wp14:editId="1D2F1B0C">
            <wp:extent cx="5731510" cy="503809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67F" w14:textId="77777777" w:rsidR="002A74C1" w:rsidRPr="00963E1D" w:rsidRDefault="002A74C1" w:rsidP="002A74C1"/>
    <w:p w14:paraId="69297285" w14:textId="77777777" w:rsidR="002A74C1" w:rsidRDefault="002A74C1" w:rsidP="002A74C1">
      <w:pPr>
        <w:pStyle w:val="Heading3"/>
      </w:pPr>
      <w:r>
        <w:t>Koppeling met user-story</w:t>
      </w:r>
    </w:p>
    <w:p w14:paraId="761B5718" w14:textId="77777777" w:rsidR="002A74C1" w:rsidRDefault="002A74C1" w:rsidP="002A74C1">
      <w:r>
        <w:t>Userstory 4.</w:t>
      </w:r>
    </w:p>
    <w:p w14:paraId="11E91A73" w14:textId="77777777" w:rsidR="002A74C1" w:rsidRDefault="002A74C1" w:rsidP="002A74C1">
      <w:pPr>
        <w:pStyle w:val="Heading2"/>
      </w:pPr>
      <w:r>
        <w:t>Beheer</w:t>
      </w:r>
    </w:p>
    <w:p w14:paraId="36A86274" w14:textId="77777777" w:rsidR="002A74C1" w:rsidRPr="00E10C1F" w:rsidRDefault="002A74C1" w:rsidP="002A74C1">
      <w:r w:rsidRPr="00A12EF6">
        <w:rPr>
          <w:noProof/>
        </w:rPr>
        <w:drawing>
          <wp:inline distT="0" distB="0" distL="0" distR="0" wp14:anchorId="332D5FC5" wp14:editId="6EBFDC2F">
            <wp:extent cx="5731510" cy="503555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CA37" w14:textId="77777777" w:rsidR="002A74C1" w:rsidRDefault="002A74C1" w:rsidP="002A74C1">
      <w:pPr>
        <w:pStyle w:val="Heading3"/>
      </w:pPr>
      <w:r>
        <w:t>Koppeling met user-story</w:t>
      </w:r>
    </w:p>
    <w:p w14:paraId="48BB8429" w14:textId="77777777" w:rsidR="002A74C1" w:rsidRPr="001D0AAE" w:rsidRDefault="002A74C1" w:rsidP="002A74C1">
      <w:r>
        <w:t>Userstory 9.</w:t>
      </w:r>
    </w:p>
    <w:p w14:paraId="02961E2A" w14:textId="4FF8F74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Heading1"/>
      </w:pPr>
      <w:bookmarkStart w:id="7" w:name="_Toc115429053"/>
      <w:r>
        <w:t>Sitemap</w:t>
      </w:r>
      <w:bookmarkEnd w:id="7"/>
    </w:p>
    <w:p w14:paraId="280AC36D" w14:textId="3CBA600F" w:rsidR="00A257DF" w:rsidRDefault="00DE69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444E9">
        <w:rPr>
          <w:noProof/>
        </w:rPr>
        <w:drawing>
          <wp:inline distT="0" distB="0" distL="0" distR="0" wp14:anchorId="5503F0E5" wp14:editId="2BC9E801">
            <wp:extent cx="5731510" cy="3978275"/>
            <wp:effectExtent l="0" t="0" r="254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DF">
        <w:br w:type="page"/>
      </w:r>
    </w:p>
    <w:p w14:paraId="3FF7F700" w14:textId="77777777" w:rsidR="00A257DF" w:rsidRDefault="00F205B8" w:rsidP="00222411">
      <w:pPr>
        <w:pStyle w:val="Heading1"/>
      </w:pPr>
      <w:bookmarkStart w:id="8" w:name="_Toc115429054"/>
      <w:r>
        <w:t>Mockup</w:t>
      </w:r>
      <w:bookmarkEnd w:id="8"/>
    </w:p>
    <w:p w14:paraId="26CBA301" w14:textId="41D7D251" w:rsidR="00A257DF" w:rsidRDefault="004F479B" w:rsidP="00A257DF">
      <w:r w:rsidRPr="004F479B">
        <w:rPr>
          <w:noProof/>
        </w:rPr>
        <w:drawing>
          <wp:inline distT="0" distB="0" distL="0" distR="0" wp14:anchorId="0FAC574D" wp14:editId="319AE22F">
            <wp:extent cx="5731510" cy="2818765"/>
            <wp:effectExtent l="0" t="0" r="254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6DDA" w14:textId="77777777" w:rsidR="00CE52FE" w:rsidRDefault="00CE52FE" w:rsidP="00A257DF">
      <w:pPr>
        <w:spacing w:after="0" w:line="240" w:lineRule="auto"/>
      </w:pPr>
      <w:r>
        <w:separator/>
      </w:r>
    </w:p>
  </w:endnote>
  <w:endnote w:type="continuationSeparator" w:id="0">
    <w:p w14:paraId="51EBFB0B" w14:textId="77777777" w:rsidR="00CE52FE" w:rsidRDefault="00CE52FE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C9F0" w14:textId="77777777" w:rsidR="00CE52FE" w:rsidRDefault="00CE52FE" w:rsidP="00A257DF">
      <w:pPr>
        <w:spacing w:after="0" w:line="240" w:lineRule="auto"/>
      </w:pPr>
      <w:r>
        <w:separator/>
      </w:r>
    </w:p>
  </w:footnote>
  <w:footnote w:type="continuationSeparator" w:id="0">
    <w:p w14:paraId="2881D31B" w14:textId="77777777" w:rsidR="00CE52FE" w:rsidRDefault="00CE52FE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69F280D1" w:rsidR="007A68DD" w:rsidRPr="003A0579" w:rsidRDefault="003A0579" w:rsidP="003A0579">
    <w:pPr>
      <w:pStyle w:val="Header"/>
    </w:pPr>
    <w:r>
      <w:t>Functioneel Ontwerp</w:t>
    </w:r>
    <w:r>
      <w:tab/>
      <w:t>Team</w:t>
    </w:r>
    <w:r>
      <w:tab/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34365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0E359D"/>
    <w:rsid w:val="00116F81"/>
    <w:rsid w:val="00126F70"/>
    <w:rsid w:val="0014151C"/>
    <w:rsid w:val="0014223B"/>
    <w:rsid w:val="00153DA3"/>
    <w:rsid w:val="001548B9"/>
    <w:rsid w:val="00170B88"/>
    <w:rsid w:val="001729C0"/>
    <w:rsid w:val="001A7DFA"/>
    <w:rsid w:val="001D4C53"/>
    <w:rsid w:val="001D6BDE"/>
    <w:rsid w:val="001F0FF4"/>
    <w:rsid w:val="001F1B54"/>
    <w:rsid w:val="002204D0"/>
    <w:rsid w:val="00222411"/>
    <w:rsid w:val="00253267"/>
    <w:rsid w:val="00267FD4"/>
    <w:rsid w:val="002A085F"/>
    <w:rsid w:val="002A74C1"/>
    <w:rsid w:val="002E3F6A"/>
    <w:rsid w:val="002E4869"/>
    <w:rsid w:val="002F11DC"/>
    <w:rsid w:val="00305F1E"/>
    <w:rsid w:val="0030707D"/>
    <w:rsid w:val="00313209"/>
    <w:rsid w:val="00313283"/>
    <w:rsid w:val="003703C3"/>
    <w:rsid w:val="003779E1"/>
    <w:rsid w:val="003A0579"/>
    <w:rsid w:val="003A3C15"/>
    <w:rsid w:val="003E5EF5"/>
    <w:rsid w:val="0042073B"/>
    <w:rsid w:val="00435AB8"/>
    <w:rsid w:val="00444BA1"/>
    <w:rsid w:val="0045393A"/>
    <w:rsid w:val="004606AF"/>
    <w:rsid w:val="00480CCF"/>
    <w:rsid w:val="004C7320"/>
    <w:rsid w:val="004D414A"/>
    <w:rsid w:val="004F479B"/>
    <w:rsid w:val="004F6206"/>
    <w:rsid w:val="00503B63"/>
    <w:rsid w:val="0053157C"/>
    <w:rsid w:val="00546CBA"/>
    <w:rsid w:val="0056778B"/>
    <w:rsid w:val="00576089"/>
    <w:rsid w:val="00590E40"/>
    <w:rsid w:val="00594797"/>
    <w:rsid w:val="00594BF5"/>
    <w:rsid w:val="005A1013"/>
    <w:rsid w:val="005A3E46"/>
    <w:rsid w:val="005B4DC6"/>
    <w:rsid w:val="005B5242"/>
    <w:rsid w:val="005E666B"/>
    <w:rsid w:val="00601161"/>
    <w:rsid w:val="00611579"/>
    <w:rsid w:val="0061768F"/>
    <w:rsid w:val="006205F3"/>
    <w:rsid w:val="0064773A"/>
    <w:rsid w:val="00654075"/>
    <w:rsid w:val="00661185"/>
    <w:rsid w:val="00681129"/>
    <w:rsid w:val="00682B91"/>
    <w:rsid w:val="006843C1"/>
    <w:rsid w:val="006A3780"/>
    <w:rsid w:val="006A781D"/>
    <w:rsid w:val="006B55A1"/>
    <w:rsid w:val="006C0102"/>
    <w:rsid w:val="006C6B29"/>
    <w:rsid w:val="006D198D"/>
    <w:rsid w:val="006E3563"/>
    <w:rsid w:val="006E3FF1"/>
    <w:rsid w:val="006E60D4"/>
    <w:rsid w:val="006F503C"/>
    <w:rsid w:val="00711B3D"/>
    <w:rsid w:val="007444F4"/>
    <w:rsid w:val="00754D47"/>
    <w:rsid w:val="00785381"/>
    <w:rsid w:val="00787444"/>
    <w:rsid w:val="00793388"/>
    <w:rsid w:val="007A68DD"/>
    <w:rsid w:val="007B5018"/>
    <w:rsid w:val="007F356F"/>
    <w:rsid w:val="007F6746"/>
    <w:rsid w:val="00802D6C"/>
    <w:rsid w:val="00851B6C"/>
    <w:rsid w:val="008718FE"/>
    <w:rsid w:val="008A72D6"/>
    <w:rsid w:val="008A755D"/>
    <w:rsid w:val="008C5904"/>
    <w:rsid w:val="008D1609"/>
    <w:rsid w:val="008D4B00"/>
    <w:rsid w:val="008F2D17"/>
    <w:rsid w:val="008F4085"/>
    <w:rsid w:val="009025A6"/>
    <w:rsid w:val="00924D83"/>
    <w:rsid w:val="0093344D"/>
    <w:rsid w:val="009427AF"/>
    <w:rsid w:val="009568A8"/>
    <w:rsid w:val="00982643"/>
    <w:rsid w:val="00995771"/>
    <w:rsid w:val="009A329B"/>
    <w:rsid w:val="009F17C9"/>
    <w:rsid w:val="00A257DF"/>
    <w:rsid w:val="00A45406"/>
    <w:rsid w:val="00A60D6B"/>
    <w:rsid w:val="00A717A3"/>
    <w:rsid w:val="00A75CE6"/>
    <w:rsid w:val="00A85652"/>
    <w:rsid w:val="00A95C17"/>
    <w:rsid w:val="00AB6617"/>
    <w:rsid w:val="00AD41A2"/>
    <w:rsid w:val="00AD78C6"/>
    <w:rsid w:val="00AF08B5"/>
    <w:rsid w:val="00B12E64"/>
    <w:rsid w:val="00B22D4E"/>
    <w:rsid w:val="00B471EA"/>
    <w:rsid w:val="00B47353"/>
    <w:rsid w:val="00B57409"/>
    <w:rsid w:val="00B61459"/>
    <w:rsid w:val="00B70027"/>
    <w:rsid w:val="00B76220"/>
    <w:rsid w:val="00B90EC1"/>
    <w:rsid w:val="00BE4B02"/>
    <w:rsid w:val="00C20463"/>
    <w:rsid w:val="00C2320C"/>
    <w:rsid w:val="00C23F5B"/>
    <w:rsid w:val="00C254E7"/>
    <w:rsid w:val="00C35622"/>
    <w:rsid w:val="00C3765B"/>
    <w:rsid w:val="00C40C90"/>
    <w:rsid w:val="00C4463B"/>
    <w:rsid w:val="00C47594"/>
    <w:rsid w:val="00C5506F"/>
    <w:rsid w:val="00C7271C"/>
    <w:rsid w:val="00C83E6F"/>
    <w:rsid w:val="00C91E3D"/>
    <w:rsid w:val="00CE52FE"/>
    <w:rsid w:val="00CE61D0"/>
    <w:rsid w:val="00CE6D12"/>
    <w:rsid w:val="00D312DE"/>
    <w:rsid w:val="00D6271C"/>
    <w:rsid w:val="00D7732F"/>
    <w:rsid w:val="00D87472"/>
    <w:rsid w:val="00D926C6"/>
    <w:rsid w:val="00D96BFC"/>
    <w:rsid w:val="00DB59AC"/>
    <w:rsid w:val="00DC6DFC"/>
    <w:rsid w:val="00DC7E50"/>
    <w:rsid w:val="00DE6946"/>
    <w:rsid w:val="00E124AF"/>
    <w:rsid w:val="00E16256"/>
    <w:rsid w:val="00E5381E"/>
    <w:rsid w:val="00E84585"/>
    <w:rsid w:val="00E852BD"/>
    <w:rsid w:val="00EA0067"/>
    <w:rsid w:val="00EB2C67"/>
    <w:rsid w:val="00EB3D8D"/>
    <w:rsid w:val="00EC6DAC"/>
    <w:rsid w:val="00ED6C00"/>
    <w:rsid w:val="00F15F84"/>
    <w:rsid w:val="00F205B8"/>
    <w:rsid w:val="00F54C8A"/>
    <w:rsid w:val="00F63162"/>
    <w:rsid w:val="00F70932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82B91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444BA1"/>
  </w:style>
  <w:style w:type="character" w:customStyle="1" w:styleId="eop">
    <w:name w:val="eop"/>
    <w:basedOn w:val="DefaultParagraphFont"/>
    <w:rsid w:val="0044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481560-DD94-472E-B7C6-A616BEC96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purl.org/dc/elements/1.1/"/>
    <ds:schemaRef ds:uri="de8576c0-0b1f-44ce-a97c-61134edb91bb"/>
    <ds:schemaRef ds:uri="http://schemas.microsoft.com/office/2006/metadata/properties"/>
    <ds:schemaRef ds:uri="c96c689c-6965-42c8-8a8a-55b01e71829c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0</TotalTime>
  <Pages>13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Leannan Bant, Basel Hosari</dc:creator>
  <cp:keywords/>
  <dc:description/>
  <cp:lastModifiedBy>Mohamad Basel Hosari</cp:lastModifiedBy>
  <cp:revision>3</cp:revision>
  <cp:lastPrinted>2019-10-02T10:33:00Z</cp:lastPrinted>
  <dcterms:created xsi:type="dcterms:W3CDTF">2023-01-16T11:03:00Z</dcterms:created>
  <dcterms:modified xsi:type="dcterms:W3CDTF">2023-01-20T15:31:00Z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