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D920173" w:rsidR="00EB4C81" w:rsidRPr="00616C62" w:rsidRDefault="00616C62" w:rsidP="00EB4C81">
                                    <w:pPr>
                                      <w:pStyle w:val="NoSpacing"/>
                                      <w:spacing w:before="40" w:after="40"/>
                                      <w:rPr>
                                        <w:caps/>
                                        <w:color w:val="4472C4" w:themeColor="accent1"/>
                                        <w:sz w:val="28"/>
                                        <w:szCs w:val="28"/>
                                        <w:lang w:val="nl-NL"/>
                                      </w:rPr>
                                    </w:pPr>
                                    <w:r w:rsidRPr="00616C62">
                                      <w:rPr>
                                        <w:caps/>
                                        <w:color w:val="4472C4" w:themeColor="accent1"/>
                                        <w:sz w:val="28"/>
                                        <w:szCs w:val="28"/>
                                        <w:lang w:val="nl-NL"/>
                                      </w:rPr>
                                      <w:t>Project</w:t>
                                    </w:r>
                                  </w:p>
                                </w:sdtContent>
                              </w:sdt>
                              <w:p w14:paraId="598B139C" w14:textId="6E6D7346" w:rsidR="00EB4C81" w:rsidRPr="00616C62" w:rsidRDefault="00EB4C81" w:rsidP="00EB4C81">
                                <w:pPr>
                                  <w:pStyle w:val="NoSpacing"/>
                                  <w:rPr>
                                    <w:rStyle w:val="SubtleEmphasis"/>
                                    <w:i w:val="0"/>
                                    <w:iCs w:val="0"/>
                                    <w:color w:val="auto"/>
                                    <w:lang w:val="nl-NL"/>
                                  </w:rPr>
                                </w:pPr>
                                <w:r w:rsidRPr="00616C62">
                                  <w:rPr>
                                    <w:rStyle w:val="SubtleEmphasis"/>
                                    <w:i w:val="0"/>
                                    <w:iCs w:val="0"/>
                                    <w:color w:val="auto"/>
                                    <w:lang w:val="nl-NL"/>
                                  </w:rPr>
                                  <w:t xml:space="preserve">Teamnaam: </w:t>
                                </w:r>
                                <w:r w:rsidR="00847702">
                                  <w:rPr>
                                    <w:rStyle w:val="SubtleEmphasis"/>
                                    <w:i w:val="0"/>
                                    <w:iCs w:val="0"/>
                                    <w:color w:val="auto"/>
                                    <w:lang w:val="nl-NL"/>
                                  </w:rPr>
                                  <w:t>Basel Hosari</w:t>
                                </w:r>
                              </w:p>
                              <w:p w14:paraId="477C3285" w14:textId="33B53A7D" w:rsidR="00EB4C81" w:rsidRPr="00616C62" w:rsidRDefault="00EB4C81" w:rsidP="00EB4C81">
                                <w:pPr>
                                  <w:pStyle w:val="NoSpacing"/>
                                  <w:rPr>
                                    <w:rStyle w:val="SubtleEmphasis"/>
                                    <w:i w:val="0"/>
                                    <w:iCs w:val="0"/>
                                    <w:color w:val="auto"/>
                                    <w:lang w:val="nl-NL"/>
                                  </w:rPr>
                                </w:pPr>
                                <w:r w:rsidRPr="00616C62">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47702" w:rsidRPr="00847702">
                                      <w:rPr>
                                        <w:rStyle w:val="SubtleEmphasis"/>
                                        <w:i w:val="0"/>
                                        <w:iCs w:val="0"/>
                                        <w:color w:val="auto"/>
                                        <w:lang w:val="nl-NL"/>
                                      </w:rPr>
                                      <w:t>Leannen b</w:t>
                                    </w:r>
                                    <w:r w:rsidR="00847702">
                                      <w:rPr>
                                        <w:rStyle w:val="SubtleEmphasis"/>
                                        <w:i w:val="0"/>
                                        <w:iCs w:val="0"/>
                                        <w:color w:val="auto"/>
                                        <w:lang w:val="nl-NL"/>
                                      </w:rPr>
                                      <w:t>ant en Basel Hosari</w:t>
                                    </w:r>
                                  </w:sdtContent>
                                </w:sdt>
                              </w:p>
                              <w:p w14:paraId="02AAF2E9" w14:textId="382E57B2"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 xml:space="preserve">hort: </w:t>
                                </w:r>
                                <w:r w:rsidR="00953455">
                                  <w:rPr>
                                    <w:rStyle w:val="SubtleEmphasis"/>
                                    <w:i w:val="0"/>
                                    <w:iCs w:val="0"/>
                                    <w:color w:val="auto"/>
                                    <w:lang w:val="nl-NL"/>
                                  </w:rPr>
                                  <w:t>202</w:t>
                                </w:r>
                                <w:r w:rsidR="00616C62">
                                  <w:rPr>
                                    <w:rStyle w:val="SubtleEmphasis"/>
                                    <w:i w:val="0"/>
                                    <w:iCs w:val="0"/>
                                    <w:color w:val="auto"/>
                                    <w:lang w:val="nl-NL"/>
                                  </w:rPr>
                                  <w:t>2</w:t>
                                </w:r>
                              </w:p>
                              <w:p w14:paraId="733578E8"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Klant:</w:t>
                                </w:r>
                                <w:r w:rsidR="00953455">
                                  <w:rPr>
                                    <w:rStyle w:val="SubtleEmphasis"/>
                                    <w:i w:val="0"/>
                                    <w:iCs w:val="0"/>
                                    <w:color w:val="auto"/>
                                    <w:lang w:val="nl-NL"/>
                                  </w:rPr>
                                  <w:t xml:space="preserve"> </w:t>
                                </w:r>
                              </w:p>
                              <w:p w14:paraId="656C5930" w14:textId="64E72360"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p>
                              <w:p w14:paraId="08A66F6A" w14:textId="0962D2E8"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6A7BC1">
                                  <w:rPr>
                                    <w:rStyle w:val="SubtleEmphasis"/>
                                    <w:i w:val="0"/>
                                    <w:iCs w:val="0"/>
                                    <w:color w:val="auto"/>
                                    <w:lang w:val="nl-NL"/>
                                  </w:rPr>
                                  <w:t>01-12-</w:t>
                                </w:r>
                                <w:r w:rsidR="00616C62">
                                  <w:rPr>
                                    <w:rStyle w:val="SubtleEmphasis"/>
                                    <w:i w:val="0"/>
                                    <w:iCs w:val="0"/>
                                    <w:color w:val="auto"/>
                                    <w:lang w:val="nl-NL"/>
                                  </w:rPr>
                                  <w:t>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D920173" w:rsidR="00EB4C81" w:rsidRPr="00616C62" w:rsidRDefault="00616C62" w:rsidP="00EB4C81">
                              <w:pPr>
                                <w:pStyle w:val="NoSpacing"/>
                                <w:spacing w:before="40" w:after="40"/>
                                <w:rPr>
                                  <w:caps/>
                                  <w:color w:val="4472C4" w:themeColor="accent1"/>
                                  <w:sz w:val="28"/>
                                  <w:szCs w:val="28"/>
                                  <w:lang w:val="nl-NL"/>
                                </w:rPr>
                              </w:pPr>
                              <w:r w:rsidRPr="00616C62">
                                <w:rPr>
                                  <w:caps/>
                                  <w:color w:val="4472C4" w:themeColor="accent1"/>
                                  <w:sz w:val="28"/>
                                  <w:szCs w:val="28"/>
                                  <w:lang w:val="nl-NL"/>
                                </w:rPr>
                                <w:t>Project</w:t>
                              </w:r>
                            </w:p>
                          </w:sdtContent>
                        </w:sdt>
                        <w:p w14:paraId="598B139C" w14:textId="6E6D7346" w:rsidR="00EB4C81" w:rsidRPr="00616C62" w:rsidRDefault="00EB4C81" w:rsidP="00EB4C81">
                          <w:pPr>
                            <w:pStyle w:val="NoSpacing"/>
                            <w:rPr>
                              <w:rStyle w:val="SubtleEmphasis"/>
                              <w:i w:val="0"/>
                              <w:iCs w:val="0"/>
                              <w:color w:val="auto"/>
                              <w:lang w:val="nl-NL"/>
                            </w:rPr>
                          </w:pPr>
                          <w:r w:rsidRPr="00616C62">
                            <w:rPr>
                              <w:rStyle w:val="SubtleEmphasis"/>
                              <w:i w:val="0"/>
                              <w:iCs w:val="0"/>
                              <w:color w:val="auto"/>
                              <w:lang w:val="nl-NL"/>
                            </w:rPr>
                            <w:t xml:space="preserve">Teamnaam: </w:t>
                          </w:r>
                          <w:r w:rsidR="00847702">
                            <w:rPr>
                              <w:rStyle w:val="SubtleEmphasis"/>
                              <w:i w:val="0"/>
                              <w:iCs w:val="0"/>
                              <w:color w:val="auto"/>
                              <w:lang w:val="nl-NL"/>
                            </w:rPr>
                            <w:t>Basel Hosari</w:t>
                          </w:r>
                        </w:p>
                        <w:p w14:paraId="477C3285" w14:textId="33B53A7D" w:rsidR="00EB4C81" w:rsidRPr="00616C62" w:rsidRDefault="00EB4C81" w:rsidP="00EB4C81">
                          <w:pPr>
                            <w:pStyle w:val="NoSpacing"/>
                            <w:rPr>
                              <w:rStyle w:val="SubtleEmphasis"/>
                              <w:i w:val="0"/>
                              <w:iCs w:val="0"/>
                              <w:color w:val="auto"/>
                              <w:lang w:val="nl-NL"/>
                            </w:rPr>
                          </w:pPr>
                          <w:r w:rsidRPr="00616C62">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47702" w:rsidRPr="00847702">
                                <w:rPr>
                                  <w:rStyle w:val="SubtleEmphasis"/>
                                  <w:i w:val="0"/>
                                  <w:iCs w:val="0"/>
                                  <w:color w:val="auto"/>
                                  <w:lang w:val="nl-NL"/>
                                </w:rPr>
                                <w:t>Leannen b</w:t>
                              </w:r>
                              <w:r w:rsidR="00847702">
                                <w:rPr>
                                  <w:rStyle w:val="SubtleEmphasis"/>
                                  <w:i w:val="0"/>
                                  <w:iCs w:val="0"/>
                                  <w:color w:val="auto"/>
                                  <w:lang w:val="nl-NL"/>
                                </w:rPr>
                                <w:t>ant en Basel Hosari</w:t>
                              </w:r>
                            </w:sdtContent>
                          </w:sdt>
                        </w:p>
                        <w:p w14:paraId="02AAF2E9" w14:textId="382E57B2"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 xml:space="preserve">hort: </w:t>
                          </w:r>
                          <w:r w:rsidR="00953455">
                            <w:rPr>
                              <w:rStyle w:val="SubtleEmphasis"/>
                              <w:i w:val="0"/>
                              <w:iCs w:val="0"/>
                              <w:color w:val="auto"/>
                              <w:lang w:val="nl-NL"/>
                            </w:rPr>
                            <w:t>202</w:t>
                          </w:r>
                          <w:r w:rsidR="00616C62">
                            <w:rPr>
                              <w:rStyle w:val="SubtleEmphasis"/>
                              <w:i w:val="0"/>
                              <w:iCs w:val="0"/>
                              <w:color w:val="auto"/>
                              <w:lang w:val="nl-NL"/>
                            </w:rPr>
                            <w:t>2</w:t>
                          </w:r>
                        </w:p>
                        <w:p w14:paraId="733578E8" w14:textId="77777777"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Klant:</w:t>
                          </w:r>
                          <w:r w:rsidR="00953455">
                            <w:rPr>
                              <w:rStyle w:val="SubtleEmphasis"/>
                              <w:i w:val="0"/>
                              <w:iCs w:val="0"/>
                              <w:color w:val="auto"/>
                              <w:lang w:val="nl-NL"/>
                            </w:rPr>
                            <w:t xml:space="preserve"> </w:t>
                          </w:r>
                        </w:p>
                        <w:p w14:paraId="656C5930" w14:textId="64E72360" w:rsidR="00EB4C81" w:rsidRPr="00222411" w:rsidRDefault="00EB4C81" w:rsidP="00EB4C81">
                          <w:pPr>
                            <w:pStyle w:val="NoSpacing"/>
                            <w:rPr>
                              <w:rStyle w:val="SubtleEmphasis"/>
                              <w:i w:val="0"/>
                              <w:iCs w:val="0"/>
                              <w:color w:val="auto"/>
                              <w:lang w:val="nl-NL"/>
                            </w:rPr>
                          </w:pPr>
                          <w:r w:rsidRPr="00222411">
                            <w:rPr>
                              <w:rStyle w:val="SubtleEmphasis"/>
                              <w:i w:val="0"/>
                              <w:iCs w:val="0"/>
                              <w:color w:val="auto"/>
                              <w:lang w:val="nl-NL"/>
                            </w:rPr>
                            <w:t xml:space="preserve">Versie: </w:t>
                          </w:r>
                        </w:p>
                        <w:p w14:paraId="08A66F6A" w14:textId="0962D2E8"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6A7BC1">
                            <w:rPr>
                              <w:rStyle w:val="SubtleEmphasis"/>
                              <w:i w:val="0"/>
                              <w:iCs w:val="0"/>
                              <w:color w:val="auto"/>
                              <w:lang w:val="nl-NL"/>
                            </w:rPr>
                            <w:t>01-12-</w:t>
                          </w:r>
                          <w:r w:rsidR="00616C62">
                            <w:rPr>
                              <w:rStyle w:val="SubtleEmphasis"/>
                              <w:i w:val="0"/>
                              <w:iCs w:val="0"/>
                              <w:color w:val="auto"/>
                              <w:lang w:val="nl-NL"/>
                            </w:rPr>
                            <w:t>2022</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344BC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6234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344BC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623445">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11-29T00:00:00Z">
                                    <w:dateFormat w:val="yyyy"/>
                                    <w:lid w:val="en-US"/>
                                    <w:storeMappedDataAs w:val="dateTime"/>
                                    <w:calendar w:val="gregorian"/>
                                  </w:date>
                                </w:sdtPr>
                                <w:sdtEndPr/>
                                <w:sdtContent>
                                  <w:p w14:paraId="6CDB0E94" w14:textId="5B57DC62" w:rsidR="007A68DD" w:rsidRDefault="00616C6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11-29T00:00:00Z">
                              <w:dateFormat w:val="yyyy"/>
                              <w:lid w:val="en-US"/>
                              <w:storeMappedDataAs w:val="dateTime"/>
                              <w:calendar w:val="gregorian"/>
                            </w:date>
                          </w:sdtPr>
                          <w:sdtEndPr/>
                          <w:sdtContent>
                            <w:p w14:paraId="6CDB0E94" w14:textId="5B57DC62" w:rsidR="007A68DD" w:rsidRDefault="00616C6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51C3C864" w14:textId="77777777" w:rsidR="00EB4C81"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344BC3">
          <w:pPr>
            <w:pStyle w:val="TOC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344BC3">
          <w:pPr>
            <w:pStyle w:val="TOC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344BC3">
          <w:pPr>
            <w:pStyle w:val="TOC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344BC3">
          <w:pPr>
            <w:pStyle w:val="TOC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344BC3">
          <w:pPr>
            <w:pStyle w:val="TOC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28FBC41C" w:rsidR="00EB4C81" w:rsidRDefault="00344BC3" w:rsidP="00616C62">
          <w:pPr>
            <w:pStyle w:val="TOC2"/>
            <w:tabs>
              <w:tab w:val="left" w:pos="880"/>
              <w:tab w:val="right" w:leader="dot" w:pos="9016"/>
            </w:tabs>
            <w:ind w:left="0"/>
            <w:rPr>
              <w:rFonts w:eastAsiaTheme="minorEastAsia"/>
              <w:noProof/>
              <w:lang w:eastAsia="nl-NL"/>
            </w:rPr>
          </w:pPr>
          <w:hyperlink w:anchor="_Toc45092003" w:history="1">
            <w:r w:rsidR="00EB4C81" w:rsidRPr="005C5580">
              <w:rPr>
                <w:rStyle w:val="Hyperlink"/>
                <w:noProof/>
              </w:rPr>
              <w:t>5.1</w:t>
            </w:r>
            <w:r w:rsidR="00616C62">
              <w:rPr>
                <w:rFonts w:eastAsiaTheme="minorEastAsia"/>
                <w:noProof/>
                <w:lang w:eastAsia="nl-NL"/>
              </w:rPr>
              <w:t xml:space="preserve">    </w:t>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344BC3">
          <w:pPr>
            <w:pStyle w:val="TOC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344BC3">
          <w:pPr>
            <w:pStyle w:val="TOC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344BC3">
          <w:pPr>
            <w:pStyle w:val="TOC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Heading1"/>
      </w:pPr>
      <w:bookmarkStart w:id="1" w:name="_Toc45091998"/>
      <w:r w:rsidRPr="00222411">
        <w:lastRenderedPageBreak/>
        <w:t>Inleiding</w:t>
      </w:r>
      <w:bookmarkEnd w:id="1"/>
    </w:p>
    <w:p w14:paraId="4757970A" w14:textId="624B698B" w:rsidR="00BC25E6" w:rsidRDefault="00E81A9F">
      <w:r>
        <w:t xml:space="preserve">Henk de Vries eigenaar van </w:t>
      </w:r>
      <w:r w:rsidR="00297E21">
        <w:t>winkel laptops en</w:t>
      </w:r>
      <w:r w:rsidR="00A54DF7">
        <w:t xml:space="preserve"> heeft contact met ons gezocht voor het </w:t>
      </w:r>
      <w:r w:rsidR="00297E21">
        <w:t>bouwen</w:t>
      </w:r>
      <w:r w:rsidR="00A54DF7">
        <w:t xml:space="preserve"> van een web </w:t>
      </w:r>
      <w:r w:rsidR="00297E21">
        <w:t>site</w:t>
      </w:r>
      <w:r w:rsidR="00A54DF7">
        <w:t xml:space="preserv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360759D9" w:rsidR="00820376" w:rsidRDefault="00BC25E6">
      <w:r>
        <w:t xml:space="preserve">Dit document vormt de basis van de </w:t>
      </w:r>
      <w:r w:rsidR="00DE2F76">
        <w:t xml:space="preserve">start van het bouwen van de </w:t>
      </w:r>
      <w:r w:rsidR="00297E21">
        <w:t>website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12B83BB" w:rsidR="00A257DF" w:rsidRDefault="00A257DF" w:rsidP="00222411">
      <w:pPr>
        <w:pStyle w:val="Heading1"/>
      </w:pPr>
      <w:bookmarkStart w:id="2" w:name="_Toc45091999"/>
      <w:r>
        <w:t xml:space="preserve">Missie van de </w:t>
      </w:r>
      <w:r w:rsidR="00056AB7">
        <w:t>k</w:t>
      </w:r>
      <w:r>
        <w:t>lant</w:t>
      </w:r>
      <w:bookmarkEnd w:id="2"/>
    </w:p>
    <w:p w14:paraId="3D6966D0" w14:textId="3920D37D" w:rsidR="005C685B" w:rsidRDefault="005C685B" w:rsidP="00344BC3">
      <w:r>
        <w:t xml:space="preserve">Uit het interview met de klant is naar voren gekomen dat de klant op een aantal dagen in de week minderopbrengst maakt dan gewild. Hiervoor heeft de klant een oplossing bedacht namelijk een </w:t>
      </w:r>
      <w:r w:rsidR="006255AF">
        <w:t xml:space="preserve">website </w:t>
      </w:r>
      <w:r w:rsidR="008C6C74">
        <w:t>bouwen</w:t>
      </w:r>
      <w:r>
        <w:t xml:space="preserve">. </w:t>
      </w:r>
    </w:p>
    <w:p w14:paraId="7AF8B644" w14:textId="361205E3" w:rsidR="00A257DF" w:rsidRDefault="00A52CB3">
      <w:r>
        <w:t xml:space="preserve">De missie van de klant is </w:t>
      </w:r>
      <w:r w:rsidR="00991778">
        <w:t xml:space="preserve">een webiste op internet die de klanten laptops met de de prijzen en de details </w:t>
      </w:r>
      <w:r w:rsidR="006255AF">
        <w:t xml:space="preserve">, categories om te kunnen keijken  </w:t>
      </w:r>
      <w:r w:rsidR="004C1F7C">
        <w:t>.</w:t>
      </w:r>
    </w:p>
    <w:p w14:paraId="487BCDB9" w14:textId="77777777" w:rsidR="00577FCB" w:rsidRPr="004C1F7C" w:rsidRDefault="00577FCB"/>
    <w:p w14:paraId="32753E0C" w14:textId="12B2F973" w:rsidR="00A257DF" w:rsidRDefault="00A257DF" w:rsidP="00222411">
      <w:pPr>
        <w:pStyle w:val="Heading1"/>
      </w:pPr>
      <w:bookmarkStart w:id="3" w:name="_Toc45092000"/>
      <w:r>
        <w:t xml:space="preserve">Huidige </w:t>
      </w:r>
      <w:r w:rsidR="00056AB7">
        <w:t>s</w:t>
      </w:r>
      <w:r>
        <w:t>ituatie</w:t>
      </w:r>
      <w:bookmarkEnd w:id="3"/>
    </w:p>
    <w:p w14:paraId="1168D38C" w14:textId="668452B4" w:rsidR="00FE3EA8" w:rsidRDefault="00C5745F">
      <w:r>
        <w:t xml:space="preserve">De klant is een </w:t>
      </w:r>
      <w:r w:rsidR="008C6C74">
        <w:t>winkel</w:t>
      </w:r>
      <w:r>
        <w:t xml:space="preserve"> eigenaar en </w:t>
      </w:r>
      <w:r w:rsidR="00401287">
        <w:t xml:space="preserve">maakt een aantal dagen in de week </w:t>
      </w:r>
      <w:r w:rsidR="00B54FB0">
        <w:t xml:space="preserve">minder opbrengst dan verwacht. Hiervoor heeft de klant een oplossing bedacht om </w:t>
      </w:r>
      <w:r w:rsidR="000F1972">
        <w:t xml:space="preserve">meer </w:t>
      </w:r>
      <w:r w:rsidR="00B54FB0">
        <w:t xml:space="preserve">klanten naar zijn </w:t>
      </w:r>
      <w:r w:rsidR="008C6C74">
        <w:t>winke</w:t>
      </w:r>
      <w:r w:rsidR="004422E9">
        <w:t>l</w:t>
      </w:r>
      <w:r w:rsidR="00B54FB0">
        <w:t xml:space="preserve"> te </w:t>
      </w:r>
      <w:r w:rsidR="00FE3EA8">
        <w:t xml:space="preserve">krijgen namelijk een </w:t>
      </w:r>
      <w:r w:rsidR="004422E9">
        <w:t>website op internet</w:t>
      </w:r>
      <w:r w:rsidR="004E3368">
        <w:t xml:space="preserve">. </w:t>
      </w:r>
    </w:p>
    <w:p w14:paraId="458C6CB4" w14:textId="22E81C48" w:rsidR="00DE5AC7" w:rsidRDefault="004E3368">
      <w:r>
        <w:t xml:space="preserve">De huidige </w:t>
      </w:r>
      <w:r w:rsidR="004422E9">
        <w:t>wensite</w:t>
      </w:r>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Heading1"/>
      </w:pPr>
      <w:bookmarkStart w:id="4" w:name="_Toc45092001"/>
      <w:r>
        <w:t xml:space="preserve">Gewenste </w:t>
      </w:r>
      <w:r w:rsidR="00056AB7">
        <w:t>s</w:t>
      </w:r>
      <w:r>
        <w:t>ituatie</w:t>
      </w:r>
      <w:bookmarkEnd w:id="4"/>
    </w:p>
    <w:p w14:paraId="2EF94293" w14:textId="1F27938B" w:rsidR="00A257DF" w:rsidRDefault="0080143C" w:rsidP="000F1972">
      <w:r>
        <w:t xml:space="preserve">Nu de klant heeft alleen een winkel met vele categories van laptops zoals gaming, schoel, </w:t>
      </w:r>
      <w:r w:rsidR="000F1972">
        <w:t>kantoor laprtops</w:t>
      </w:r>
      <w:r w:rsidR="00CA7FD9">
        <w:t xml:space="preserve">. Deze wil de klant gaan inzetten </w:t>
      </w:r>
      <w:r w:rsidR="00EA229D">
        <w:t xml:space="preserve">om zo de </w:t>
      </w:r>
      <w:r w:rsidR="000F1972">
        <w:t>klanten</w:t>
      </w:r>
      <w:r w:rsidR="00EA229D">
        <w:t xml:space="preserve"> de </w:t>
      </w:r>
      <w:r w:rsidR="0042369E">
        <w:t>wensite</w:t>
      </w:r>
      <w:r w:rsidR="00EA229D">
        <w:t xml:space="preserve"> te laten </w:t>
      </w:r>
      <w:r w:rsidR="0042369E">
        <w:t>kijken</w:t>
      </w:r>
      <w:r w:rsidR="00EA229D">
        <w:t xml:space="preserve">. De </w:t>
      </w:r>
      <w:r w:rsidR="0042369E">
        <w:t>website</w:t>
      </w:r>
      <w:r w:rsidR="00EA229D">
        <w:t xml:space="preserve"> bestaat uit </w:t>
      </w:r>
      <w:r w:rsidR="0042369E">
        <w:t xml:space="preserve">home pagina , </w:t>
      </w:r>
      <w:r w:rsidR="005A0B93">
        <w:t xml:space="preserve">contact pagina en categori pagina </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5" w:name="_Toc45092002"/>
      <w:r>
        <w:br w:type="page"/>
      </w:r>
    </w:p>
    <w:p w14:paraId="2B7BDFF7" w14:textId="572C7AE9" w:rsidR="00A257DF" w:rsidRDefault="007A68DD" w:rsidP="00222411">
      <w:pPr>
        <w:pStyle w:val="Heading1"/>
      </w:pPr>
      <w:r>
        <w:t xml:space="preserve">Het </w:t>
      </w:r>
      <w:r w:rsidR="00056AB7">
        <w:t>p</w:t>
      </w:r>
      <w:r>
        <w:t>roduct</w:t>
      </w:r>
      <w:bookmarkEnd w:id="5"/>
    </w:p>
    <w:p w14:paraId="2755EC83" w14:textId="0C0BCFF4" w:rsidR="007A68DD" w:rsidRDefault="006A26DC" w:rsidP="007A68DD">
      <w:r>
        <w:t xml:space="preserve">De klant wil een </w:t>
      </w:r>
      <w:r w:rsidR="005A0B93">
        <w:t>website</w:t>
      </w:r>
      <w:r w:rsidR="00D31E99">
        <w:t xml:space="preserve"> </w:t>
      </w:r>
      <w:r w:rsidR="005A0B93">
        <w:t xml:space="preserve">waar home pagina, contact pagina met </w:t>
      </w:r>
      <w:r w:rsidR="00864DD8">
        <w:t>categories</w:t>
      </w:r>
      <w:r w:rsidR="005A0B93">
        <w:t xml:space="preserve"> </w:t>
      </w:r>
      <w:r w:rsidR="00864DD8">
        <w:t>bestaat</w:t>
      </w:r>
      <w:r>
        <w:t>. Hij wil</w:t>
      </w:r>
      <w:r w:rsidR="00BB388D">
        <w:t xml:space="preserve">t dat de gebruiker een multiple </w:t>
      </w:r>
      <w:r w:rsidR="00864DD8">
        <w:t>pagina met datai</w:t>
      </w:r>
      <w:r w:rsidR="00D57F49">
        <w:t xml:space="preserve">ls en prijzen van de laptopp </w:t>
      </w:r>
      <w:r w:rsidR="00D31E99">
        <w:t>kunnen kijken</w:t>
      </w:r>
      <w:r w:rsidR="00001705">
        <w:t xml:space="preserve">. Ook wilt de klant dat de gebruiker terug kan gaan om </w:t>
      </w:r>
      <w:r w:rsidR="00D57F49">
        <w:t xml:space="preserve">te zien wat he of zij een keuze gemaakt en wat voor laptops heeft de klant en wat de </w:t>
      </w:r>
      <w:r w:rsidR="00D31E99">
        <w:t>prijs</w:t>
      </w:r>
      <w:r w:rsidR="00D57F49">
        <w:t xml:space="preserve"> is dit </w:t>
      </w:r>
    </w:p>
    <w:p w14:paraId="265F1B1C" w14:textId="77777777" w:rsidR="007A68DD" w:rsidRDefault="007A68DD" w:rsidP="007A68DD"/>
    <w:p w14:paraId="299FB985" w14:textId="0C470274" w:rsidR="007A68DD" w:rsidRDefault="00802D6C" w:rsidP="00222411">
      <w:pPr>
        <w:pStyle w:val="Heading2"/>
      </w:pPr>
      <w:bookmarkStart w:id="6" w:name="_Toc45092003"/>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3EBF4CF3" w14:textId="2E1EB629" w:rsidR="00872CD0" w:rsidRDefault="00D57F49" w:rsidP="00872CD0">
      <w:pPr>
        <w:pStyle w:val="ListParagraph"/>
        <w:numPr>
          <w:ilvl w:val="0"/>
          <w:numId w:val="4"/>
        </w:numPr>
      </w:pPr>
      <w:r>
        <w:t xml:space="preserve">De website heeft een paar </w:t>
      </w:r>
      <w:r w:rsidR="00AB6BA4">
        <w:t>pagina’s zoals home, contact en categories pagina</w:t>
      </w:r>
    </w:p>
    <w:p w14:paraId="0DC29800" w14:textId="32A6299B" w:rsidR="007F7679" w:rsidRDefault="00AB6BA4" w:rsidP="00872CD0">
      <w:pPr>
        <w:pStyle w:val="ListParagraph"/>
        <w:numPr>
          <w:ilvl w:val="0"/>
          <w:numId w:val="4"/>
        </w:numPr>
      </w:pPr>
      <w:r>
        <w:t xml:space="preserve">De categories moet de details van de laptops met de prijzen </w:t>
      </w:r>
      <w:r w:rsidR="00AB3E04">
        <w:t>bestaan</w:t>
      </w:r>
    </w:p>
    <w:p w14:paraId="0586F756" w14:textId="5FE3027A" w:rsidR="007F7679" w:rsidRDefault="007F7679" w:rsidP="00872CD0">
      <w:pPr>
        <w:pStyle w:val="ListParagraph"/>
        <w:numPr>
          <w:ilvl w:val="0"/>
          <w:numId w:val="4"/>
        </w:numPr>
      </w:pPr>
      <w:r>
        <w:t>De gebruike</w:t>
      </w:r>
      <w:r w:rsidR="000B19DB">
        <w:t xml:space="preserve">r </w:t>
      </w:r>
      <w:r w:rsidR="005B1733">
        <w:t xml:space="preserve">moet zijn </w:t>
      </w:r>
      <w:r w:rsidR="00AB3E04">
        <w:t xml:space="preserve">keuse zien </w:t>
      </w:r>
      <w:r w:rsidR="004A692E">
        <w:t>met de details en het prijs</w:t>
      </w:r>
      <w:r w:rsidR="005B1733">
        <w:t>.</w:t>
      </w:r>
    </w:p>
    <w:p w14:paraId="02C85532" w14:textId="36A7E795" w:rsidR="005B1733" w:rsidRDefault="007F694C" w:rsidP="004A692E">
      <w:pPr>
        <w:pStyle w:val="ListParagraph"/>
        <w:numPr>
          <w:ilvl w:val="0"/>
          <w:numId w:val="4"/>
        </w:numPr>
      </w:pPr>
      <w:r>
        <w:t xml:space="preserve">De </w:t>
      </w:r>
      <w:r w:rsidR="00AB3E04">
        <w:t>website</w:t>
      </w:r>
      <w:r>
        <w:t xml:space="preserve"> moet automatisch worden nagekeken</w:t>
      </w:r>
      <w:r w:rsidR="00AB3E04">
        <w:t xml:space="preserve"> en </w:t>
      </w:r>
      <w:r w:rsidR="004A692E">
        <w:t xml:space="preserve">info </w:t>
      </w:r>
      <w:r w:rsidR="00AB3E04">
        <w:t xml:space="preserve">uithalen </w:t>
      </w:r>
      <w:r w:rsidR="004A692E">
        <w:t>uit detabase.</w:t>
      </w:r>
    </w:p>
    <w:p w14:paraId="156C1C58" w14:textId="0EB8592C" w:rsidR="000C1179" w:rsidRPr="006A0152" w:rsidRDefault="007F694C" w:rsidP="00D31E99">
      <w:pPr>
        <w:pStyle w:val="ListParagraph"/>
        <w:numPr>
          <w:ilvl w:val="0"/>
          <w:numId w:val="4"/>
        </w:numPr>
      </w:pPr>
      <w:r>
        <w:t xml:space="preserve">De </w:t>
      </w:r>
      <w:r w:rsidR="00195E40">
        <w:t xml:space="preserve">gebruiker kan </w:t>
      </w:r>
      <w:r w:rsidR="004A692E">
        <w:t>metee</w:t>
      </w:r>
      <w:r w:rsidR="00D31E99">
        <w:t>n zien wat soort van laptops heeft de winkel en hij meteen kan kopen</w:t>
      </w:r>
      <w:r w:rsidR="00195E40">
        <w:t>.</w:t>
      </w:r>
    </w:p>
    <w:p w14:paraId="66327BD2" w14:textId="348C8CD3" w:rsidR="00CB6B3A" w:rsidRDefault="007A68DD" w:rsidP="00CB6B3A">
      <w:pPr>
        <w:pStyle w:val="Heading1"/>
      </w:pPr>
      <w:bookmarkStart w:id="7" w:name="_Toc45092004"/>
      <w:r>
        <w:t>Doelgroep(en)</w:t>
      </w:r>
      <w:bookmarkEnd w:id="7"/>
    </w:p>
    <w:p w14:paraId="0F033B05" w14:textId="2E6B3490" w:rsidR="00CB6B3A" w:rsidRPr="00CB6B3A" w:rsidRDefault="007D62ED" w:rsidP="00CB6B3A">
      <w:r>
        <w:t xml:space="preserve">De klant heeft aangegeven om deze </w:t>
      </w:r>
      <w:r w:rsidR="009C1436">
        <w:t>website</w:t>
      </w:r>
      <w:r>
        <w:t xml:space="preserve"> te kan inzetten voor mensen die graag </w:t>
      </w:r>
      <w:r w:rsidR="009C1436">
        <w:t>een laptop willen kopen</w:t>
      </w:r>
      <w:r>
        <w:t xml:space="preserve">. </w:t>
      </w:r>
      <w:r w:rsidR="000047B4">
        <w:t xml:space="preserve">Dit zijn vaak mensen van rond de </w:t>
      </w:r>
      <w:r w:rsidR="009C1436">
        <w:t xml:space="preserve">18 </w:t>
      </w:r>
      <w:r w:rsidR="000047B4">
        <w:t xml:space="preserve">jaar tot 50. Deze doelgroep </w:t>
      </w:r>
      <w:r w:rsidR="000C1179">
        <w:t xml:space="preserve">gaat vaak </w:t>
      </w:r>
      <w:r w:rsidR="009C1436">
        <w:t xml:space="preserve">naar schoel of naar het werk daarom willen ze een laptop kopen </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Heading1"/>
      </w:pPr>
      <w:bookmarkStart w:id="8" w:name="_Toc45092005"/>
      <w:r>
        <w:t>Projectdoelstelling(en)</w:t>
      </w:r>
      <w:bookmarkEnd w:id="8"/>
    </w:p>
    <w:p w14:paraId="6CF66894" w14:textId="3138CDB2" w:rsidR="00056AB7" w:rsidRPr="00056AB7" w:rsidRDefault="00622ED2" w:rsidP="00056AB7">
      <w:r>
        <w:t xml:space="preserve">De klant wil een </w:t>
      </w:r>
      <w:r w:rsidR="00847702">
        <w:t>Laptops website</w:t>
      </w:r>
      <w:r>
        <w:t xml:space="preserve"> binnen 4 weken </w:t>
      </w:r>
      <w:r w:rsidR="00BF3B00">
        <w:t>klaar zijn dan kan hij meer laptops naar nieuwe klanten kopen</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9817" w14:textId="77777777" w:rsidR="00BF3AFB" w:rsidRDefault="00BF3AFB" w:rsidP="00A257DF">
      <w:pPr>
        <w:spacing w:after="0" w:line="240" w:lineRule="auto"/>
      </w:pPr>
      <w:r>
        <w:separator/>
      </w:r>
    </w:p>
  </w:endnote>
  <w:endnote w:type="continuationSeparator" w:id="0">
    <w:p w14:paraId="0341151D" w14:textId="77777777" w:rsidR="00BF3AFB" w:rsidRDefault="00BF3AFB"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1914DF4E" w:rsidR="00222411" w:rsidRDefault="009427AF" w:rsidP="00222411">
    <w:pPr>
      <w:pStyle w:val="Footer"/>
    </w:pPr>
    <w:bookmarkStart w:id="11" w:name="_Hlk45091963"/>
    <w:r>
      <w:t>K</w:t>
    </w:r>
    <w:r w:rsidR="00F70932">
      <w:t xml:space="preserve">lant: </w:t>
    </w:r>
    <w:r w:rsidR="00820376">
      <w:t>Henk de Vries</w:t>
    </w:r>
    <w:bookmarkEnd w:id="11"/>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476C" w14:textId="77777777" w:rsidR="00BF3AFB" w:rsidRDefault="00BF3AFB" w:rsidP="00A257DF">
      <w:pPr>
        <w:spacing w:after="0" w:line="240" w:lineRule="auto"/>
      </w:pPr>
      <w:r>
        <w:separator/>
      </w:r>
    </w:p>
  </w:footnote>
  <w:footnote w:type="continuationSeparator" w:id="0">
    <w:p w14:paraId="7F483CBF" w14:textId="77777777" w:rsidR="00BF3AFB" w:rsidRDefault="00BF3AFB"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77777777" w:rsidR="007A68DD" w:rsidRDefault="007A68DD">
    <w:pPr>
      <w:pStyle w:val="Header"/>
    </w:pPr>
    <w:bookmarkStart w:id="9" w:name="_Hlk45091329"/>
    <w:bookmarkStart w:id="10" w:name="_Hlk45091330"/>
    <w:r>
      <w:t>Behoefteanalyse</w:t>
    </w:r>
    <w:r>
      <w:tab/>
    </w:r>
    <w:r w:rsidR="00222411">
      <w:t xml:space="preserve">Team </w:t>
    </w:r>
    <w:r w:rsidR="00953455">
      <w:t>Awesome</w:t>
    </w:r>
    <w:r>
      <w:tab/>
      <w:t xml:space="preserve">Project </w:t>
    </w:r>
    <w:r w:rsidR="00953455">
      <w:t>Javascript Quiz</w:t>
    </w:r>
    <w:r>
      <w:tab/>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2750056">
    <w:abstractNumId w:val="3"/>
  </w:num>
  <w:num w:numId="2" w16cid:durableId="1095249130">
    <w:abstractNumId w:val="1"/>
  </w:num>
  <w:num w:numId="3" w16cid:durableId="1305157164">
    <w:abstractNumId w:val="0"/>
  </w:num>
  <w:num w:numId="4" w16cid:durableId="55628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7263E"/>
    <w:rsid w:val="000A70D3"/>
    <w:rsid w:val="000B19DB"/>
    <w:rsid w:val="000B4D5C"/>
    <w:rsid w:val="000C1179"/>
    <w:rsid w:val="000D02FF"/>
    <w:rsid w:val="000F1972"/>
    <w:rsid w:val="00126F70"/>
    <w:rsid w:val="0014223B"/>
    <w:rsid w:val="00164851"/>
    <w:rsid w:val="0017377D"/>
    <w:rsid w:val="00195E40"/>
    <w:rsid w:val="001D6F23"/>
    <w:rsid w:val="00222411"/>
    <w:rsid w:val="00267FD4"/>
    <w:rsid w:val="00297E21"/>
    <w:rsid w:val="0031115F"/>
    <w:rsid w:val="00313209"/>
    <w:rsid w:val="003258CA"/>
    <w:rsid w:val="0033319D"/>
    <w:rsid w:val="00344BC3"/>
    <w:rsid w:val="003767BA"/>
    <w:rsid w:val="003E3D38"/>
    <w:rsid w:val="00401287"/>
    <w:rsid w:val="004148AE"/>
    <w:rsid w:val="0042369E"/>
    <w:rsid w:val="004422E9"/>
    <w:rsid w:val="004A692E"/>
    <w:rsid w:val="004C1777"/>
    <w:rsid w:val="004C1F7C"/>
    <w:rsid w:val="004E3368"/>
    <w:rsid w:val="004E3D01"/>
    <w:rsid w:val="004F2C7F"/>
    <w:rsid w:val="0056778B"/>
    <w:rsid w:val="00577FCB"/>
    <w:rsid w:val="0058514C"/>
    <w:rsid w:val="005A0B93"/>
    <w:rsid w:val="005B1733"/>
    <w:rsid w:val="005B2E2A"/>
    <w:rsid w:val="005B6DDA"/>
    <w:rsid w:val="005C191F"/>
    <w:rsid w:val="005C685B"/>
    <w:rsid w:val="0061082B"/>
    <w:rsid w:val="00616C62"/>
    <w:rsid w:val="00622ED2"/>
    <w:rsid w:val="00623222"/>
    <w:rsid w:val="00623445"/>
    <w:rsid w:val="006255AF"/>
    <w:rsid w:val="00651EE3"/>
    <w:rsid w:val="00660992"/>
    <w:rsid w:val="006729E8"/>
    <w:rsid w:val="006A0152"/>
    <w:rsid w:val="006A26DC"/>
    <w:rsid w:val="006A3780"/>
    <w:rsid w:val="006A7BC1"/>
    <w:rsid w:val="006B24B3"/>
    <w:rsid w:val="006E7A3F"/>
    <w:rsid w:val="006F503C"/>
    <w:rsid w:val="00703A12"/>
    <w:rsid w:val="007275D7"/>
    <w:rsid w:val="007A68DD"/>
    <w:rsid w:val="007D62ED"/>
    <w:rsid w:val="007F694C"/>
    <w:rsid w:val="007F7679"/>
    <w:rsid w:val="0080143C"/>
    <w:rsid w:val="00802D6C"/>
    <w:rsid w:val="00820376"/>
    <w:rsid w:val="00847702"/>
    <w:rsid w:val="00864DD8"/>
    <w:rsid w:val="00872CD0"/>
    <w:rsid w:val="008C6C74"/>
    <w:rsid w:val="009427AF"/>
    <w:rsid w:val="00953455"/>
    <w:rsid w:val="00991778"/>
    <w:rsid w:val="009A329B"/>
    <w:rsid w:val="009C1436"/>
    <w:rsid w:val="009E57A4"/>
    <w:rsid w:val="00A257DF"/>
    <w:rsid w:val="00A50CF4"/>
    <w:rsid w:val="00A522AD"/>
    <w:rsid w:val="00A52CB3"/>
    <w:rsid w:val="00A54DF7"/>
    <w:rsid w:val="00AB3E04"/>
    <w:rsid w:val="00AB3F38"/>
    <w:rsid w:val="00AB6BA4"/>
    <w:rsid w:val="00AD41A2"/>
    <w:rsid w:val="00AD78C6"/>
    <w:rsid w:val="00AF08B5"/>
    <w:rsid w:val="00B54FB0"/>
    <w:rsid w:val="00BB388D"/>
    <w:rsid w:val="00BC25E6"/>
    <w:rsid w:val="00BC2B45"/>
    <w:rsid w:val="00BF3AFB"/>
    <w:rsid w:val="00BF3B00"/>
    <w:rsid w:val="00C1754E"/>
    <w:rsid w:val="00C40C90"/>
    <w:rsid w:val="00C5745F"/>
    <w:rsid w:val="00C80CC1"/>
    <w:rsid w:val="00C83E6F"/>
    <w:rsid w:val="00C90C8F"/>
    <w:rsid w:val="00CA7FD9"/>
    <w:rsid w:val="00CB0D3E"/>
    <w:rsid w:val="00CB6B3A"/>
    <w:rsid w:val="00CD1AF8"/>
    <w:rsid w:val="00D31E99"/>
    <w:rsid w:val="00D57F49"/>
    <w:rsid w:val="00D928B1"/>
    <w:rsid w:val="00DC3490"/>
    <w:rsid w:val="00DC7E50"/>
    <w:rsid w:val="00DE2F76"/>
    <w:rsid w:val="00DE5AC7"/>
    <w:rsid w:val="00E5762C"/>
    <w:rsid w:val="00E81A9F"/>
    <w:rsid w:val="00E970E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2022-11-29T00:00:00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3FD4E1C67A4E64E8A5EE45D21D6EE10" ma:contentTypeVersion="12" ma:contentTypeDescription="Een nieuw document maken." ma:contentTypeScope="" ma:versionID="d8224b2b391ace9cb922a21e64463823">
  <xsd:schema xmlns:xsd="http://www.w3.org/2001/XMLSchema" xmlns:xs="http://www.w3.org/2001/XMLSchema" xmlns:p="http://schemas.microsoft.com/office/2006/metadata/properties" xmlns:ns2="a95f19fb-cad5-4f59-9d9d-bfe7d2b05f17" xmlns:ns3="73dbb10f-d65e-4026-aa5c-544c0db9c1ca" targetNamespace="http://schemas.microsoft.com/office/2006/metadata/properties" ma:root="true" ma:fieldsID="e65e2385fdfc0a4f1e0c0787a8c48149" ns2:_="" ns3:_="">
    <xsd:import namespace="a95f19fb-cad5-4f59-9d9d-bfe7d2b05f17"/>
    <xsd:import namespace="73dbb10f-d65e-4026-aa5c-544c0db9c1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19fb-cad5-4f59-9d9d-bfe7d2b05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bb10f-d65e-4026-aa5c-544c0db9c1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96BEAD-3FA5-490B-972C-B6AD6F76ADC4}">
  <ds:schemaRefs>
    <ds:schemaRef ds:uri="http://schemas.openxmlformats.org/officeDocument/2006/bibliography"/>
  </ds:schemaRefs>
</ds:datastoreItem>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AD7D376C-5484-468A-BCA3-71EC2C324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19fb-cad5-4f59-9d9d-bfe7d2b05f17"/>
    <ds:schemaRef ds:uri="73dbb10f-d65e-4026-aa5c-544c0db9c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0</TotalTime>
  <Pages>5</Pages>
  <Words>609</Words>
  <Characters>3476</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Leannen bant en Basel Hosari</dc:creator>
  <cp:keywords/>
  <dc:description/>
  <cp:lastModifiedBy>Mohamad Basel Hosari</cp:lastModifiedBy>
  <cp:revision>25</cp:revision>
  <cp:lastPrinted>2019-10-02T10:33:00Z</cp:lastPrinted>
  <dcterms:created xsi:type="dcterms:W3CDTF">2021-09-07T08:28:00Z</dcterms:created>
  <dcterms:modified xsi:type="dcterms:W3CDTF">2022-11-29T10:00:00Z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0x010100B3FD4E1C67A4E64E8A5EE45D21D6EE10</vt:lpwstr>
  </property>
</Properties>
</file>