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52145653"/>
        <w:docPartObj>
          <w:docPartGallery w:val="Cover Pages"/>
          <w:docPartUnique/>
        </w:docPartObj>
      </w:sdtPr>
      <w:sdtEndPr>
        <w:rPr>
          <w:rFonts w:eastAsiaTheme="minorEastAsia"/>
          <w:color w:val="595959" w:themeColor="text1" w:themeTint="A6"/>
          <w:sz w:val="28"/>
          <w:szCs w:val="28"/>
          <w:lang w:val="en-US"/>
        </w:rPr>
      </w:sdtEndPr>
      <w:sdtContent>
        <w:p w14:paraId="335C62E7" w14:textId="77777777" w:rsidR="007A68DD" w:rsidRDefault="007A68DD"/>
        <w:p w14:paraId="7A4B065D" w14:textId="77777777" w:rsidR="007A68DD" w:rsidRDefault="00222411">
          <w:pPr>
            <w:rPr>
              <w:rFonts w:eastAsiaTheme="minorEastAsia"/>
              <w:color w:val="595959" w:themeColor="text1" w:themeTint="A6"/>
              <w:sz w:val="28"/>
              <w:szCs w:val="28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2365ADF" wp14:editId="4A48D6CD">
                    <wp:simplePos x="0" y="0"/>
                    <wp:positionH relativeFrom="page">
                      <wp:posOffset>473075</wp:posOffset>
                    </wp:positionH>
                    <wp:positionV relativeFrom="page">
                      <wp:posOffset>8073390</wp:posOffset>
                    </wp:positionV>
                    <wp:extent cx="5753100" cy="484632"/>
                    <wp:effectExtent l="0" t="0" r="0" b="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F73F394" w14:textId="02C6D948" w:rsidR="00FC1022" w:rsidRPr="00F54C8A" w:rsidRDefault="00FC1022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 w:rsidRPr="00F54C8A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Project</w:t>
                                    </w:r>
                                  </w:p>
                                </w:sdtContent>
                              </w:sdt>
                              <w:p w14:paraId="5E5446A9" w14:textId="4DEDF131" w:rsidR="00FC1022" w:rsidRPr="00A65939" w:rsidRDefault="00FC1022" w:rsidP="0022241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</w:rPr>
                                </w:pPr>
                                <w:proofErr w:type="spellStart"/>
                                <w:r w:rsidRPr="00A65939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</w:rPr>
                                  <w:t>Teamnaam</w:t>
                                </w:r>
                                <w:proofErr w:type="spellEnd"/>
                                <w:r w:rsidRPr="00A65939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</w:rPr>
                                  <w:t xml:space="preserve">: </w:t>
                                </w:r>
                                <w:proofErr w:type="spellStart"/>
                                <w:r w:rsidR="00A65939" w:rsidRPr="00A65939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</w:rPr>
                                  <w:t>BLDevs</w:t>
                                </w:r>
                                <w:proofErr w:type="spellEnd"/>
                              </w:p>
                              <w:p w14:paraId="6227AFB0" w14:textId="19BE3B6D" w:rsidR="00FC1022" w:rsidRPr="00A65939" w:rsidRDefault="00FC1022" w:rsidP="0022241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</w:rPr>
                                </w:pPr>
                                <w:r w:rsidRPr="00A65939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</w:rPr>
                                  <w:t xml:space="preserve">Team: </w:t>
                                </w:r>
                                <w:r w:rsidR="00A65939" w:rsidRPr="00A65939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</w:rPr>
                                  <w:t>Leannan B</w:t>
                                </w:r>
                                <w:r w:rsidR="00A65939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</w:rPr>
                                  <w:t xml:space="preserve">ant, Basel </w:t>
                                </w:r>
                                <w:proofErr w:type="spellStart"/>
                                <w:r w:rsidR="00A65939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</w:rPr>
                                  <w:t>Hosari</w:t>
                                </w:r>
                                <w:proofErr w:type="spellEnd"/>
                              </w:p>
                              <w:p w14:paraId="278BDB2A" w14:textId="5E0325F6" w:rsidR="00FC1022" w:rsidRPr="00A65939" w:rsidRDefault="00FC1022" w:rsidP="0022241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</w:rPr>
                                </w:pPr>
                                <w:r w:rsidRPr="00A65939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</w:rPr>
                                  <w:t>Cohort:</w:t>
                                </w:r>
                                <w:r w:rsidR="00622C75" w:rsidRPr="00A65939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</w:rPr>
                                  <w:t xml:space="preserve"> 202</w:t>
                                </w:r>
                                <w:r w:rsidR="000A3F20" w:rsidRPr="00A65939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</w:rPr>
                                  <w:t>1</w:t>
                                </w:r>
                              </w:p>
                              <w:p w14:paraId="3B63A723" w14:textId="6B50258C" w:rsidR="00FC1022" w:rsidRPr="00222411" w:rsidRDefault="00FC1022" w:rsidP="0022241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Klant: </w:t>
                                </w:r>
                                <w:r w:rsidR="00A65939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De Docenten</w:t>
                                </w:r>
                              </w:p>
                              <w:p w14:paraId="790FAB20" w14:textId="7306D600" w:rsidR="00FC1022" w:rsidRPr="00222411" w:rsidRDefault="00FC1022" w:rsidP="0022241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Versie: </w:t>
                                </w:r>
                                <w:r w:rsidR="005F561A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september</w:t>
                                </w:r>
                                <w:r w:rsidR="00EC42A4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 2022</w:t>
                                </w:r>
                              </w:p>
                              <w:p w14:paraId="6924DA6A" w14:textId="2ADC877C" w:rsidR="00FC1022" w:rsidRPr="002132BE" w:rsidRDefault="00FC1022" w:rsidP="0022241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132BE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Datum: </w:t>
                                </w:r>
                                <w:r w:rsidR="00A65939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30-11-2022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2365AD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37.25pt;margin-top:635.7pt;width:453pt;height:38.15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rnXbAIAADg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F73F394" w14:textId="02C6D948" w:rsidR="00FC1022" w:rsidRPr="00F54C8A" w:rsidRDefault="00FC1022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 w:rsidRPr="00F54C8A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Project</w:t>
                              </w:r>
                            </w:p>
                          </w:sdtContent>
                        </w:sdt>
                        <w:p w14:paraId="5E5446A9" w14:textId="4DEDF131" w:rsidR="00FC1022" w:rsidRPr="00A65939" w:rsidRDefault="00FC1022" w:rsidP="0022241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</w:rPr>
                          </w:pPr>
                          <w:proofErr w:type="spellStart"/>
                          <w:r w:rsidRPr="00A65939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</w:rPr>
                            <w:t>Teamnaam</w:t>
                          </w:r>
                          <w:proofErr w:type="spellEnd"/>
                          <w:r w:rsidRPr="00A65939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</w:rPr>
                            <w:t xml:space="preserve">: </w:t>
                          </w:r>
                          <w:proofErr w:type="spellStart"/>
                          <w:r w:rsidR="00A65939" w:rsidRPr="00A65939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</w:rPr>
                            <w:t>BLDevs</w:t>
                          </w:r>
                          <w:proofErr w:type="spellEnd"/>
                        </w:p>
                        <w:p w14:paraId="6227AFB0" w14:textId="19BE3B6D" w:rsidR="00FC1022" w:rsidRPr="00A65939" w:rsidRDefault="00FC1022" w:rsidP="0022241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</w:rPr>
                          </w:pPr>
                          <w:r w:rsidRPr="00A65939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</w:rPr>
                            <w:t xml:space="preserve">Team: </w:t>
                          </w:r>
                          <w:r w:rsidR="00A65939" w:rsidRPr="00A65939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</w:rPr>
                            <w:t>Leannan B</w:t>
                          </w:r>
                          <w:r w:rsidR="00A65939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</w:rPr>
                            <w:t xml:space="preserve">ant, Basel </w:t>
                          </w:r>
                          <w:proofErr w:type="spellStart"/>
                          <w:r w:rsidR="00A65939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</w:rPr>
                            <w:t>Hosari</w:t>
                          </w:r>
                          <w:proofErr w:type="spellEnd"/>
                        </w:p>
                        <w:p w14:paraId="278BDB2A" w14:textId="5E0325F6" w:rsidR="00FC1022" w:rsidRPr="00A65939" w:rsidRDefault="00FC1022" w:rsidP="0022241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</w:rPr>
                          </w:pPr>
                          <w:r w:rsidRPr="00A65939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</w:rPr>
                            <w:t>Cohort:</w:t>
                          </w:r>
                          <w:r w:rsidR="00622C75" w:rsidRPr="00A65939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</w:rPr>
                            <w:t xml:space="preserve"> 202</w:t>
                          </w:r>
                          <w:r w:rsidR="000A3F20" w:rsidRPr="00A65939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</w:rPr>
                            <w:t>1</w:t>
                          </w:r>
                        </w:p>
                        <w:p w14:paraId="3B63A723" w14:textId="6B50258C" w:rsidR="00FC1022" w:rsidRPr="00222411" w:rsidRDefault="00FC1022" w:rsidP="0022241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Klant: </w:t>
                          </w:r>
                          <w:r w:rsidR="00A65939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De Docenten</w:t>
                          </w:r>
                        </w:p>
                        <w:p w14:paraId="790FAB20" w14:textId="7306D600" w:rsidR="00FC1022" w:rsidRPr="00222411" w:rsidRDefault="00FC1022" w:rsidP="0022241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Versie: </w:t>
                          </w:r>
                          <w:r w:rsidR="005F561A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september</w:t>
                          </w:r>
                          <w:r w:rsidR="00EC42A4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 2022</w:t>
                          </w:r>
                        </w:p>
                        <w:p w14:paraId="6924DA6A" w14:textId="2ADC877C" w:rsidR="00FC1022" w:rsidRPr="002132BE" w:rsidRDefault="00FC1022" w:rsidP="0022241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132BE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Datum: </w:t>
                          </w:r>
                          <w:r w:rsidR="00A65939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30-11-2022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7654A2F" wp14:editId="33DBE14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71EDB46" w14:textId="77777777" w:rsidR="00FC1022" w:rsidRDefault="00FC1022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 w:rsidRPr="00FC1022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Technisch Ontwerp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7654A2F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71EDB46" w14:textId="77777777" w:rsidR="00FC1022" w:rsidRDefault="00FC1022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FC1022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Technisch Ontwerp</w:t>
                            </w:r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55EA329" wp14:editId="6AA6161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DB13F7" w14:textId="77777777" w:rsidR="00FC1022" w:rsidRDefault="006F73D9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C1022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ROC Mondriaan</w:t>
                                    </w:r>
                                  </w:sdtContent>
                                </w:sdt>
                                <w:r w:rsidR="00FC1022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FC1022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C1022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Den Haag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55EA329" id="Text Box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" filled="f" stroked="f" strokeweight=".5pt">
                    <v:textbox style="mso-fit-shape-to-text:t" inset="1in,0,86.4pt,0">
                      <w:txbxContent>
                        <w:p w14:paraId="4ADB13F7" w14:textId="77777777" w:rsidR="00FC1022" w:rsidRDefault="006F73D9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C1022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ROC Mondriaan</w:t>
                              </w:r>
                            </w:sdtContent>
                          </w:sdt>
                          <w:r w:rsidR="00FC1022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FC1022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C1022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Den Haag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AB358C" wp14:editId="4331FBA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49DD520" w14:textId="61ABB39D" w:rsidR="00FC1022" w:rsidRDefault="00FC1022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</w:t>
                                    </w:r>
                                    <w:r w:rsidR="005F561A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0AB358C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49DD520" w14:textId="61ABB39D" w:rsidR="00FC1022" w:rsidRDefault="00FC1022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</w:t>
                              </w:r>
                              <w:r w:rsidR="005F561A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7A68DD">
            <w:rPr>
              <w:rFonts w:eastAsiaTheme="minorEastAsia"/>
              <w:color w:val="595959" w:themeColor="text1" w:themeTint="A6"/>
              <w:sz w:val="28"/>
              <w:szCs w:val="28"/>
              <w:lang w:val="en-US"/>
            </w:rPr>
            <w:br w:type="page"/>
          </w:r>
        </w:p>
      </w:sdtContent>
    </w:sdt>
    <w:bookmarkStart w:id="0" w:name="_Toc11872726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237253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4024CF" w14:textId="77777777" w:rsidR="00F54C8A" w:rsidRDefault="00F54C8A" w:rsidP="00DC3041">
          <w:pPr>
            <w:pStyle w:val="Kop1"/>
            <w:numPr>
              <w:ilvl w:val="0"/>
              <w:numId w:val="0"/>
            </w:numPr>
            <w:ind w:left="432" w:hanging="432"/>
          </w:pPr>
          <w:r>
            <w:t>Inhoud</w:t>
          </w:r>
          <w:bookmarkEnd w:id="0"/>
        </w:p>
        <w:p w14:paraId="014B1236" w14:textId="63F70EE5" w:rsidR="000D6F43" w:rsidRDefault="00F54C8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727261" w:history="1">
            <w:r w:rsidR="000D6F43" w:rsidRPr="00602904">
              <w:rPr>
                <w:rStyle w:val="Hyperlink"/>
                <w:noProof/>
              </w:rPr>
              <w:t>Inhoud</w:t>
            </w:r>
            <w:r w:rsidR="000D6F43">
              <w:rPr>
                <w:noProof/>
                <w:webHidden/>
              </w:rPr>
              <w:tab/>
            </w:r>
            <w:r w:rsidR="000D6F43">
              <w:rPr>
                <w:noProof/>
                <w:webHidden/>
              </w:rPr>
              <w:fldChar w:fldCharType="begin"/>
            </w:r>
            <w:r w:rsidR="000D6F43">
              <w:rPr>
                <w:noProof/>
                <w:webHidden/>
              </w:rPr>
              <w:instrText xml:space="preserve"> PAGEREF _Toc118727261 \h </w:instrText>
            </w:r>
            <w:r w:rsidR="000D6F43">
              <w:rPr>
                <w:noProof/>
                <w:webHidden/>
              </w:rPr>
            </w:r>
            <w:r w:rsidR="000D6F43">
              <w:rPr>
                <w:noProof/>
                <w:webHidden/>
              </w:rPr>
              <w:fldChar w:fldCharType="separate"/>
            </w:r>
            <w:r w:rsidR="000D6F43">
              <w:rPr>
                <w:noProof/>
                <w:webHidden/>
              </w:rPr>
              <w:t>1</w:t>
            </w:r>
            <w:r w:rsidR="000D6F43">
              <w:rPr>
                <w:noProof/>
                <w:webHidden/>
              </w:rPr>
              <w:fldChar w:fldCharType="end"/>
            </w:r>
          </w:hyperlink>
        </w:p>
        <w:p w14:paraId="38066128" w14:textId="0C8F2F20" w:rsidR="000D6F43" w:rsidRDefault="006F73D9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18727262" w:history="1">
            <w:r w:rsidR="000D6F43" w:rsidRPr="00602904">
              <w:rPr>
                <w:rStyle w:val="Hyperlink"/>
                <w:noProof/>
              </w:rPr>
              <w:t>1</w:t>
            </w:r>
            <w:r w:rsidR="000D6F43">
              <w:rPr>
                <w:rFonts w:eastAsiaTheme="minorEastAsia"/>
                <w:noProof/>
                <w:lang w:eastAsia="nl-NL"/>
              </w:rPr>
              <w:tab/>
            </w:r>
            <w:r w:rsidR="000D6F43" w:rsidRPr="00602904">
              <w:rPr>
                <w:rStyle w:val="Hyperlink"/>
                <w:noProof/>
              </w:rPr>
              <w:t>ERD</w:t>
            </w:r>
            <w:r w:rsidR="000D6F43">
              <w:rPr>
                <w:noProof/>
                <w:webHidden/>
              </w:rPr>
              <w:tab/>
            </w:r>
            <w:r w:rsidR="000D6F43">
              <w:rPr>
                <w:noProof/>
                <w:webHidden/>
              </w:rPr>
              <w:fldChar w:fldCharType="begin"/>
            </w:r>
            <w:r w:rsidR="000D6F43">
              <w:rPr>
                <w:noProof/>
                <w:webHidden/>
              </w:rPr>
              <w:instrText xml:space="preserve"> PAGEREF _Toc118727262 \h </w:instrText>
            </w:r>
            <w:r w:rsidR="000D6F43">
              <w:rPr>
                <w:noProof/>
                <w:webHidden/>
              </w:rPr>
            </w:r>
            <w:r w:rsidR="000D6F43">
              <w:rPr>
                <w:noProof/>
                <w:webHidden/>
              </w:rPr>
              <w:fldChar w:fldCharType="separate"/>
            </w:r>
            <w:r w:rsidR="000D6F43">
              <w:rPr>
                <w:noProof/>
                <w:webHidden/>
              </w:rPr>
              <w:t>2</w:t>
            </w:r>
            <w:r w:rsidR="000D6F43">
              <w:rPr>
                <w:noProof/>
                <w:webHidden/>
              </w:rPr>
              <w:fldChar w:fldCharType="end"/>
            </w:r>
          </w:hyperlink>
        </w:p>
        <w:p w14:paraId="67CA1691" w14:textId="2E2C5703" w:rsidR="000D6F43" w:rsidRDefault="006F73D9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18727263" w:history="1">
            <w:r w:rsidR="000D6F43" w:rsidRPr="00602904">
              <w:rPr>
                <w:rStyle w:val="Hyperlink"/>
                <w:noProof/>
              </w:rPr>
              <w:t>2</w:t>
            </w:r>
            <w:r w:rsidR="000D6F43">
              <w:rPr>
                <w:rFonts w:eastAsiaTheme="minorEastAsia"/>
                <w:noProof/>
                <w:lang w:eastAsia="nl-NL"/>
              </w:rPr>
              <w:tab/>
            </w:r>
            <w:r w:rsidR="000D6F43" w:rsidRPr="00602904">
              <w:rPr>
                <w:rStyle w:val="Hyperlink"/>
                <w:noProof/>
              </w:rPr>
              <w:t>Data Dictionary</w:t>
            </w:r>
            <w:r w:rsidR="000D6F43">
              <w:rPr>
                <w:noProof/>
                <w:webHidden/>
              </w:rPr>
              <w:tab/>
            </w:r>
            <w:r w:rsidR="000D6F43">
              <w:rPr>
                <w:noProof/>
                <w:webHidden/>
              </w:rPr>
              <w:fldChar w:fldCharType="begin"/>
            </w:r>
            <w:r w:rsidR="000D6F43">
              <w:rPr>
                <w:noProof/>
                <w:webHidden/>
              </w:rPr>
              <w:instrText xml:space="preserve"> PAGEREF _Toc118727263 \h </w:instrText>
            </w:r>
            <w:r w:rsidR="000D6F43">
              <w:rPr>
                <w:noProof/>
                <w:webHidden/>
              </w:rPr>
            </w:r>
            <w:r w:rsidR="000D6F43">
              <w:rPr>
                <w:noProof/>
                <w:webHidden/>
              </w:rPr>
              <w:fldChar w:fldCharType="separate"/>
            </w:r>
            <w:r w:rsidR="000D6F43">
              <w:rPr>
                <w:noProof/>
                <w:webHidden/>
              </w:rPr>
              <w:t>3</w:t>
            </w:r>
            <w:r w:rsidR="000D6F43">
              <w:rPr>
                <w:noProof/>
                <w:webHidden/>
              </w:rPr>
              <w:fldChar w:fldCharType="end"/>
            </w:r>
          </w:hyperlink>
        </w:p>
        <w:p w14:paraId="4ED0B894" w14:textId="5449E05B" w:rsidR="000D6F43" w:rsidRDefault="006F73D9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18727264" w:history="1">
            <w:r w:rsidR="000D6F43" w:rsidRPr="00602904">
              <w:rPr>
                <w:rStyle w:val="Hyperlink"/>
                <w:noProof/>
              </w:rPr>
              <w:t>3</w:t>
            </w:r>
            <w:r w:rsidR="000D6F43">
              <w:rPr>
                <w:rFonts w:eastAsiaTheme="minorEastAsia"/>
                <w:noProof/>
                <w:lang w:eastAsia="nl-NL"/>
              </w:rPr>
              <w:tab/>
            </w:r>
            <w:r w:rsidR="000D6F43" w:rsidRPr="00602904">
              <w:rPr>
                <w:rStyle w:val="Hyperlink"/>
                <w:noProof/>
              </w:rPr>
              <w:t>Screenshot database</w:t>
            </w:r>
            <w:r w:rsidR="000D6F43">
              <w:rPr>
                <w:noProof/>
                <w:webHidden/>
              </w:rPr>
              <w:tab/>
            </w:r>
            <w:r w:rsidR="000D6F43">
              <w:rPr>
                <w:noProof/>
                <w:webHidden/>
              </w:rPr>
              <w:fldChar w:fldCharType="begin"/>
            </w:r>
            <w:r w:rsidR="000D6F43">
              <w:rPr>
                <w:noProof/>
                <w:webHidden/>
              </w:rPr>
              <w:instrText xml:space="preserve"> PAGEREF _Toc118727264 \h </w:instrText>
            </w:r>
            <w:r w:rsidR="000D6F43">
              <w:rPr>
                <w:noProof/>
                <w:webHidden/>
              </w:rPr>
            </w:r>
            <w:r w:rsidR="000D6F43">
              <w:rPr>
                <w:noProof/>
                <w:webHidden/>
              </w:rPr>
              <w:fldChar w:fldCharType="separate"/>
            </w:r>
            <w:r w:rsidR="000D6F43">
              <w:rPr>
                <w:noProof/>
                <w:webHidden/>
              </w:rPr>
              <w:t>4</w:t>
            </w:r>
            <w:r w:rsidR="000D6F43">
              <w:rPr>
                <w:noProof/>
                <w:webHidden/>
              </w:rPr>
              <w:fldChar w:fldCharType="end"/>
            </w:r>
          </w:hyperlink>
        </w:p>
        <w:p w14:paraId="7F1159D1" w14:textId="3845E1EE" w:rsidR="00F54C8A" w:rsidRDefault="00F54C8A">
          <w:r>
            <w:rPr>
              <w:b/>
              <w:bCs/>
            </w:rPr>
            <w:fldChar w:fldCharType="end"/>
          </w:r>
        </w:p>
      </w:sdtContent>
    </w:sdt>
    <w:p w14:paraId="57AFAE78" w14:textId="77777777" w:rsidR="007A68DD" w:rsidRDefault="007A68D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9C52211" w14:textId="77777777" w:rsidR="00F205B8" w:rsidRDefault="00FC1022" w:rsidP="00F205B8">
      <w:pPr>
        <w:pStyle w:val="Kop1"/>
      </w:pPr>
      <w:bookmarkStart w:id="1" w:name="_Toc118727262"/>
      <w:r>
        <w:lastRenderedPageBreak/>
        <w:t>ERD</w:t>
      </w:r>
      <w:bookmarkEnd w:id="1"/>
    </w:p>
    <w:p w14:paraId="6452456D" w14:textId="77777777" w:rsidR="004C1E52" w:rsidRDefault="004C1E52" w:rsidP="004C1E52"/>
    <w:p w14:paraId="46579911" w14:textId="6780CFD3" w:rsidR="004C1E52" w:rsidRPr="004C1E52" w:rsidRDefault="00C27E13" w:rsidP="004C1E52">
      <w:r w:rsidRPr="00C27E13">
        <w:rPr>
          <w:noProof/>
        </w:rPr>
        <w:drawing>
          <wp:inline distT="0" distB="0" distL="0" distR="0" wp14:anchorId="53B1BB60" wp14:editId="646E3707">
            <wp:extent cx="2796782" cy="5585944"/>
            <wp:effectExtent l="0" t="0" r="381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55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88BF0" w14:textId="77777777" w:rsidR="00F54C8A" w:rsidRPr="00222411" w:rsidRDefault="00F54C8A" w:rsidP="00DC3041">
      <w:pPr>
        <w:pStyle w:val="Kop1"/>
        <w:numPr>
          <w:ilvl w:val="0"/>
          <w:numId w:val="0"/>
        </w:numPr>
      </w:pPr>
      <w:r w:rsidRPr="00222411">
        <w:br w:type="page"/>
      </w:r>
    </w:p>
    <w:p w14:paraId="44DD6502" w14:textId="77777777" w:rsidR="00A257DF" w:rsidRDefault="00DC3041" w:rsidP="00DC3041">
      <w:pPr>
        <w:pStyle w:val="Kop1"/>
      </w:pPr>
      <w:bookmarkStart w:id="2" w:name="_Toc118727263"/>
      <w:r w:rsidRPr="00DC3041">
        <w:lastRenderedPageBreak/>
        <w:t>Data Dictionary</w:t>
      </w:r>
      <w:bookmarkEnd w:id="2"/>
    </w:p>
    <w:p w14:paraId="42AC700C" w14:textId="77777777" w:rsidR="00C27E13" w:rsidRDefault="00C27E13" w:rsidP="00C27E13"/>
    <w:p w14:paraId="551BA8D1" w14:textId="70DE7CEC" w:rsidR="00C27E13" w:rsidRPr="00C27E13" w:rsidRDefault="004F7392" w:rsidP="00C27E13">
      <w:r w:rsidRPr="004F7392">
        <w:rPr>
          <w:noProof/>
        </w:rPr>
        <w:drawing>
          <wp:inline distT="0" distB="0" distL="0" distR="0" wp14:anchorId="226B54F5" wp14:editId="0AA71226">
            <wp:extent cx="5715495" cy="5852667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585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3E513" w14:textId="00AA475E" w:rsidR="00FB7EFD" w:rsidRDefault="00FB7EFD" w:rsidP="00FB7EF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F809560" w14:textId="22EF4E82" w:rsidR="000A3F20" w:rsidRDefault="000A3F2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0A6180E8" w14:textId="2C5663B8" w:rsidR="000A3F20" w:rsidRDefault="000A3F20" w:rsidP="000A3F20">
      <w:pPr>
        <w:pStyle w:val="Kop1"/>
      </w:pPr>
      <w:bookmarkStart w:id="3" w:name="_Toc118727264"/>
      <w:r>
        <w:lastRenderedPageBreak/>
        <w:t>Screenshot database</w:t>
      </w:r>
      <w:bookmarkEnd w:id="3"/>
    </w:p>
    <w:p w14:paraId="51A38CE8" w14:textId="77777777" w:rsidR="000A3F20" w:rsidRDefault="000A3F20" w:rsidP="00FB7EF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0A87E67" w14:textId="7679D25A" w:rsidR="004F7392" w:rsidRDefault="007E45DD" w:rsidP="00FB7EF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7E45DD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inline distT="0" distB="0" distL="0" distR="0" wp14:anchorId="3A87AC73" wp14:editId="4CC3F8A0">
            <wp:extent cx="5731510" cy="3696970"/>
            <wp:effectExtent l="0" t="0" r="2540" b="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EE06D" w14:textId="1A578A3D" w:rsidR="007E45DD" w:rsidRDefault="00A65939" w:rsidP="00FB7EF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65939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inline distT="0" distB="0" distL="0" distR="0" wp14:anchorId="2B5F0241" wp14:editId="076F7149">
            <wp:extent cx="5731510" cy="930910"/>
            <wp:effectExtent l="0" t="0" r="2540" b="254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94D1" w14:textId="77777777" w:rsidR="00A65939" w:rsidRDefault="00A65939" w:rsidP="00FB7EF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66E5E0E" w14:textId="6D30B8C5" w:rsidR="00A65939" w:rsidRPr="00220134" w:rsidRDefault="00A65939" w:rsidP="00FB7EF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65939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inline distT="0" distB="0" distL="0" distR="0" wp14:anchorId="012D5382" wp14:editId="42E9521B">
            <wp:extent cx="2301439" cy="1188823"/>
            <wp:effectExtent l="0" t="0" r="3810" b="0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939" w:rsidRPr="00220134" w:rsidSect="00A257DF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A4AF1" w14:textId="77777777" w:rsidR="002D00F6" w:rsidRDefault="002D00F6" w:rsidP="00A257DF">
      <w:pPr>
        <w:spacing w:after="0" w:line="240" w:lineRule="auto"/>
      </w:pPr>
      <w:r>
        <w:separator/>
      </w:r>
    </w:p>
  </w:endnote>
  <w:endnote w:type="continuationSeparator" w:id="0">
    <w:p w14:paraId="22C71824" w14:textId="77777777" w:rsidR="002D00F6" w:rsidRDefault="002D00F6" w:rsidP="00A25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4C318" w14:textId="77777777" w:rsidR="00FC1022" w:rsidRDefault="00FC1022" w:rsidP="00222411">
    <w:pPr>
      <w:pStyle w:val="Voettekst"/>
    </w:pPr>
    <w:r>
      <w:t xml:space="preserve">Klant: </w:t>
    </w:r>
    <w:r w:rsidR="002132BE">
      <w:t>[KLANTNAAM]</w:t>
    </w:r>
    <w:r>
      <w:tab/>
      <w:t>ROC Mondriaan</w:t>
    </w:r>
    <w:r>
      <w:tab/>
    </w:r>
    <w:sdt>
      <w:sdtPr>
        <w:id w:val="-871072171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573D43B6" w14:textId="77777777" w:rsidR="00FC1022" w:rsidRDefault="00FC102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BD88A" w14:textId="77777777" w:rsidR="002D00F6" w:rsidRDefault="002D00F6" w:rsidP="00A257DF">
      <w:pPr>
        <w:spacing w:after="0" w:line="240" w:lineRule="auto"/>
      </w:pPr>
      <w:r>
        <w:separator/>
      </w:r>
    </w:p>
  </w:footnote>
  <w:footnote w:type="continuationSeparator" w:id="0">
    <w:p w14:paraId="5DD9936B" w14:textId="77777777" w:rsidR="002D00F6" w:rsidRDefault="002D00F6" w:rsidP="00A25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6CD08" w14:textId="77777777" w:rsidR="00FC1022" w:rsidRPr="002132BE" w:rsidRDefault="002132BE" w:rsidP="002132BE">
    <w:pPr>
      <w:pStyle w:val="Koptekst"/>
    </w:pPr>
    <w:r>
      <w:t>Technisch Ontwerp</w:t>
    </w:r>
    <w:r>
      <w:tab/>
      <w:t>Team [TEAMNAAM]</w:t>
    </w:r>
    <w:r>
      <w:tab/>
      <w:t>Project [PROJECTNAAM]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E6718"/>
    <w:multiLevelType w:val="multilevel"/>
    <w:tmpl w:val="78D896E6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B4C0EEC"/>
    <w:multiLevelType w:val="hybridMultilevel"/>
    <w:tmpl w:val="8544E1A6"/>
    <w:lvl w:ilvl="0" w:tplc="0F1878EE">
      <w:start w:val="1"/>
      <w:numFmt w:val="decimal"/>
      <w:pStyle w:val="Kopvaninhoudsopgave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C1F4B2B"/>
    <w:multiLevelType w:val="hybridMultilevel"/>
    <w:tmpl w:val="F60004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977433">
    <w:abstractNumId w:val="2"/>
  </w:num>
  <w:num w:numId="2" w16cid:durableId="583496746">
    <w:abstractNumId w:val="1"/>
  </w:num>
  <w:num w:numId="3" w16cid:durableId="1213272988">
    <w:abstractNumId w:val="0"/>
  </w:num>
  <w:num w:numId="4" w16cid:durableId="2013683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C75"/>
    <w:rsid w:val="000502ED"/>
    <w:rsid w:val="00056AB7"/>
    <w:rsid w:val="00093E50"/>
    <w:rsid w:val="000A3F20"/>
    <w:rsid w:val="000B4D5C"/>
    <w:rsid w:val="000D6F43"/>
    <w:rsid w:val="00126F70"/>
    <w:rsid w:val="0014223B"/>
    <w:rsid w:val="00176B05"/>
    <w:rsid w:val="001B019E"/>
    <w:rsid w:val="002132BE"/>
    <w:rsid w:val="00216180"/>
    <w:rsid w:val="00220134"/>
    <w:rsid w:val="00222411"/>
    <w:rsid w:val="00267FD4"/>
    <w:rsid w:val="002D00F6"/>
    <w:rsid w:val="00313209"/>
    <w:rsid w:val="003703C3"/>
    <w:rsid w:val="004C1E52"/>
    <w:rsid w:val="004C2F6C"/>
    <w:rsid w:val="004E34C0"/>
    <w:rsid w:val="004F7392"/>
    <w:rsid w:val="005507D3"/>
    <w:rsid w:val="0056778B"/>
    <w:rsid w:val="00570667"/>
    <w:rsid w:val="005B68C9"/>
    <w:rsid w:val="005E1434"/>
    <w:rsid w:val="005F561A"/>
    <w:rsid w:val="00622C75"/>
    <w:rsid w:val="006A3780"/>
    <w:rsid w:val="006F503C"/>
    <w:rsid w:val="006F73D9"/>
    <w:rsid w:val="007A68DD"/>
    <w:rsid w:val="007E45DD"/>
    <w:rsid w:val="00802D6C"/>
    <w:rsid w:val="00905DFD"/>
    <w:rsid w:val="00915AE6"/>
    <w:rsid w:val="009427AF"/>
    <w:rsid w:val="009A329B"/>
    <w:rsid w:val="00A257DF"/>
    <w:rsid w:val="00A5398A"/>
    <w:rsid w:val="00A65939"/>
    <w:rsid w:val="00AD41A2"/>
    <w:rsid w:val="00AD78C6"/>
    <w:rsid w:val="00AF08B5"/>
    <w:rsid w:val="00B21287"/>
    <w:rsid w:val="00C27E13"/>
    <w:rsid w:val="00C40C90"/>
    <w:rsid w:val="00C83E6F"/>
    <w:rsid w:val="00CC5906"/>
    <w:rsid w:val="00D6287A"/>
    <w:rsid w:val="00DC3041"/>
    <w:rsid w:val="00DC7E50"/>
    <w:rsid w:val="00E93627"/>
    <w:rsid w:val="00EC42A4"/>
    <w:rsid w:val="00EF152C"/>
    <w:rsid w:val="00F205B8"/>
    <w:rsid w:val="00F54C8A"/>
    <w:rsid w:val="00F575E3"/>
    <w:rsid w:val="00F70932"/>
    <w:rsid w:val="00FB7EFD"/>
    <w:rsid w:val="00FC1022"/>
    <w:rsid w:val="0F41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A1B371"/>
  <w15:chartTrackingRefBased/>
  <w15:docId w15:val="{40E6D5E0-CDF4-42E2-8070-F20E1242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2241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22411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2241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2241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2241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2241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2241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2241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2241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A257DF"/>
    <w:pPr>
      <w:spacing w:after="0" w:line="240" w:lineRule="auto"/>
    </w:pPr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257DF"/>
    <w:rPr>
      <w:rFonts w:eastAsiaTheme="minorEastAsia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257DF"/>
  </w:style>
  <w:style w:type="paragraph" w:styleId="Voettekst">
    <w:name w:val="footer"/>
    <w:basedOn w:val="Standaard"/>
    <w:link w:val="Voettekst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257DF"/>
  </w:style>
  <w:style w:type="character" w:customStyle="1" w:styleId="Kop1Char">
    <w:name w:val="Kop 1 Char"/>
    <w:basedOn w:val="Standaardalinea-lettertype"/>
    <w:link w:val="Kop1"/>
    <w:uiPriority w:val="9"/>
    <w:rsid w:val="00222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224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54C8A"/>
    <w:pPr>
      <w:numPr>
        <w:numId w:val="2"/>
      </w:num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F54C8A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F54C8A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F54C8A"/>
    <w:rPr>
      <w:color w:val="0563C1" w:themeColor="hyperlink"/>
      <w:u w:val="single"/>
    </w:rPr>
  </w:style>
  <w:style w:type="character" w:styleId="Subtielebenadrukking">
    <w:name w:val="Subtle Emphasis"/>
    <w:basedOn w:val="Standaardalinea-lettertype"/>
    <w:uiPriority w:val="19"/>
    <w:qFormat/>
    <w:rsid w:val="00F54C8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54C8A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0B4D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B4D5C"/>
    <w:rPr>
      <w:rFonts w:ascii="Segoe UI" w:hAnsi="Segoe UI" w:cs="Segoe UI"/>
      <w:sz w:val="18"/>
      <w:szCs w:val="1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224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2241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2241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2241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2241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2241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224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yrie\Downloads\OneDrive_1_08-07-2020\Technisch%20Ontwerp%20-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</PublishDate>
  <Abstract>De productvision van de Klant </Abstract>
  <CompanyAddress>Den Haag</CompanyAddress>
  <CompanyPhone/>
  <CompanyFax/>
  <CompanyEmail>1K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96c689c-6965-42c8-8a8a-55b01e71829c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8FE8B1236FC947AD3E4626A9F81877" ma:contentTypeVersion="14" ma:contentTypeDescription="Een nieuw document maken." ma:contentTypeScope="" ma:versionID="9216b4a4bb9a3a6075737e8dc74dba9d">
  <xsd:schema xmlns:xsd="http://www.w3.org/2001/XMLSchema" xmlns:xs="http://www.w3.org/2001/XMLSchema" xmlns:p="http://schemas.microsoft.com/office/2006/metadata/properties" xmlns:ns3="c96c689c-6965-42c8-8a8a-55b01e71829c" xmlns:ns4="de8576c0-0b1f-44ce-a97c-61134edb91bb" targetNamespace="http://schemas.microsoft.com/office/2006/metadata/properties" ma:root="true" ma:fieldsID="d78ab5efa1464e22571f60d619e1ac4b" ns3:_="" ns4:_="">
    <xsd:import namespace="c96c689c-6965-42c8-8a8a-55b01e71829c"/>
    <xsd:import namespace="de8576c0-0b1f-44ce-a97c-61134edb91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c689c-6965-42c8-8a8a-55b01e7182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8576c0-0b1f-44ce-a97c-61134edb91b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4A5016-077D-4D89-B39F-472C602D91A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9656981-048F-4284-8989-603A95F5CD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16825A4-B743-4155-A502-62F05A934368}">
  <ds:schemaRefs>
    <ds:schemaRef ds:uri="http://www.w3.org/XML/1998/namespace"/>
    <ds:schemaRef ds:uri="de8576c0-0b1f-44ce-a97c-61134edb91bb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c96c689c-6965-42c8-8a8a-55b01e71829c"/>
    <ds:schemaRef ds:uri="http://schemas.microsoft.com/office/2006/documentManagement/types"/>
    <ds:schemaRef ds:uri="http://schemas.microsoft.com/office/2006/metadata/properties"/>
    <ds:schemaRef ds:uri="http://purl.org/dc/terms/"/>
    <ds:schemaRef ds:uri="http://purl.org/dc/elements/1.1/"/>
  </ds:schemaRefs>
</ds:datastoreItem>
</file>

<file path=customXml/itemProps5.xml><?xml version="1.0" encoding="utf-8"?>
<ds:datastoreItem xmlns:ds="http://schemas.openxmlformats.org/officeDocument/2006/customXml" ds:itemID="{071C90EE-3E6C-44AB-85A3-53411513C8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6c689c-6965-42c8-8a8a-55b01e71829c"/>
    <ds:schemaRef ds:uri="de8576c0-0b1f-44ce-a97c-61134edb91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Technisch Ontwerp - Template.dotx</Template>
  <TotalTime>0</TotalTime>
  <Pages>5</Pages>
  <Words>63</Words>
  <Characters>352</Characters>
  <Application>Microsoft Office Word</Application>
  <DocSecurity>0</DocSecurity>
  <Lines>2</Lines>
  <Paragraphs>1</Paragraphs>
  <ScaleCrop>false</ScaleCrop>
  <Company>ROC Mondriaan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Behoefteanalyse</dc:title>
  <dc:subject>Project</dc:subject>
  <dc:creator>R. Springer, M. van Linden</dc:creator>
  <cp:keywords/>
  <dc:description/>
  <cp:lastModifiedBy>Leannan Bant</cp:lastModifiedBy>
  <cp:revision>2</cp:revision>
  <cp:lastPrinted>2019-10-02T10:33:00Z</cp:lastPrinted>
  <dcterms:created xsi:type="dcterms:W3CDTF">2023-01-16T11:14:00Z</dcterms:created>
  <dcterms:modified xsi:type="dcterms:W3CDTF">2023-01-16T11:14:00Z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0x010100B58FE8B1236FC947AD3E4626A9F81877</vt:lpwstr>
  </property>
  <property fmtid="{D5CDD505-2E9C-101B-9397-08002B2CF9AE}" pid="3" name="MediaServiceImageTags">
    <vt:lpwstr/>
  </property>
</Properties>
</file>