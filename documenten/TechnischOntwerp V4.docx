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3F394" w14:textId="02C6D948" w:rsidR="00FC1022" w:rsidRPr="00FC0428" w:rsidRDefault="00FC102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FC042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5E5446A9" w14:textId="4DEDF131" w:rsidR="00FC1022" w:rsidRPr="00A65939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Teamnaam: </w:t>
                                </w:r>
                                <w:r w:rsidR="00A65939"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BLDevs</w:t>
                                </w:r>
                              </w:p>
                              <w:p w14:paraId="6227AFB0" w14:textId="19BE3B6D" w:rsidR="00FC1022" w:rsidRPr="00A65939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Team: </w:t>
                                </w:r>
                                <w:r w:rsidR="00A65939"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Leannan B</w:t>
                                </w:r>
                                <w:r w:rsid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ant, Basel Hosari</w:t>
                                </w:r>
                              </w:p>
                              <w:p w14:paraId="278BDB2A" w14:textId="5E0325F6" w:rsidR="00FC1022" w:rsidRPr="00A65939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Cohort:</w:t>
                                </w:r>
                                <w:r w:rsidR="00622C75"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 202</w:t>
                                </w:r>
                                <w:r w:rsidR="000A3F20"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1</w:t>
                                </w:r>
                              </w:p>
                              <w:p w14:paraId="3B63A723" w14:textId="6B50258C" w:rsidR="00FC1022" w:rsidRPr="00222411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 w:rsid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De Docenten</w:t>
                                </w:r>
                              </w:p>
                              <w:p w14:paraId="790FAB20" w14:textId="7306D600" w:rsidR="00FC1022" w:rsidRPr="00222411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F561A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</w:t>
                                </w:r>
                                <w:r w:rsidR="00EC42A4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2022</w:t>
                                </w:r>
                              </w:p>
                              <w:p w14:paraId="6924DA6A" w14:textId="2ADC877C" w:rsidR="00FC1022" w:rsidRPr="002132BE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30-11-2022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73F394" w14:textId="02C6D948" w:rsidR="00FC1022" w:rsidRPr="00FC0428" w:rsidRDefault="00FC102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FC042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5E5446A9" w14:textId="4DEDF131" w:rsidR="00FC1022" w:rsidRPr="00A65939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r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Teamnaam: </w:t>
                          </w:r>
                          <w:r w:rsidR="00A65939"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BLDevs</w:t>
                          </w:r>
                        </w:p>
                        <w:p w14:paraId="6227AFB0" w14:textId="19BE3B6D" w:rsidR="00FC1022" w:rsidRPr="00A65939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r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Team: </w:t>
                          </w:r>
                          <w:r w:rsidR="00A65939"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Leannan B</w:t>
                          </w:r>
                          <w:r w:rsid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ant, Basel Hosari</w:t>
                          </w:r>
                        </w:p>
                        <w:p w14:paraId="278BDB2A" w14:textId="5E0325F6" w:rsidR="00FC1022" w:rsidRPr="00A65939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r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Cohort:</w:t>
                          </w:r>
                          <w:r w:rsidR="00622C75"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 202</w:t>
                          </w:r>
                          <w:r w:rsidR="000A3F20"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1</w:t>
                          </w:r>
                        </w:p>
                        <w:p w14:paraId="3B63A723" w14:textId="6B50258C" w:rsidR="00FC1022" w:rsidRPr="00222411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 w:rsid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De Docenten</w:t>
                          </w:r>
                        </w:p>
                        <w:p w14:paraId="790FAB20" w14:textId="7306D600" w:rsidR="00FC1022" w:rsidRPr="00222411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F561A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</w:t>
                          </w:r>
                          <w:r w:rsidR="00EC42A4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2022</w:t>
                          </w:r>
                        </w:p>
                        <w:p w14:paraId="6924DA6A" w14:textId="2ADC877C" w:rsidR="00FC1022" w:rsidRPr="002132BE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30-11-2022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9B707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9B707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61ABB39D" w:rsidR="00FC1022" w:rsidRDefault="00FC102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F561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61ABB39D" w:rsidR="00FC1022" w:rsidRDefault="00FC102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F561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187272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Heading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014B1236" w14:textId="63F70EE5" w:rsidR="000D6F43" w:rsidRDefault="00F54C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7261" w:history="1">
            <w:r w:rsidR="000D6F43" w:rsidRPr="00602904">
              <w:rPr>
                <w:rStyle w:val="Hyperlink"/>
                <w:noProof/>
              </w:rPr>
              <w:t>Inhoud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_Toc118727261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1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38066128" w14:textId="0C8F2F20" w:rsidR="000D6F43" w:rsidRDefault="009B707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2" w:history="1">
            <w:r w:rsidR="000D6F43" w:rsidRPr="00602904">
              <w:rPr>
                <w:rStyle w:val="Hyperlink"/>
                <w:noProof/>
              </w:rPr>
              <w:t>1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ERD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_Toc118727262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2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67CA1691" w14:textId="2E2C5703" w:rsidR="000D6F43" w:rsidRDefault="009B707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3" w:history="1">
            <w:r w:rsidR="000D6F43" w:rsidRPr="00602904">
              <w:rPr>
                <w:rStyle w:val="Hyperlink"/>
                <w:noProof/>
              </w:rPr>
              <w:t>2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Data Dictionary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_Toc118727263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3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4ED0B894" w14:textId="5449E05B" w:rsidR="000D6F43" w:rsidRDefault="009B707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4" w:history="1">
            <w:r w:rsidR="000D6F43" w:rsidRPr="00602904">
              <w:rPr>
                <w:rStyle w:val="Hyperlink"/>
                <w:noProof/>
              </w:rPr>
              <w:t>3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Screenshot database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_Toc118727264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4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7F1159D1" w14:textId="3845E1EE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C52211" w14:textId="77777777" w:rsidR="00F205B8" w:rsidRDefault="00FC1022" w:rsidP="00F205B8">
      <w:pPr>
        <w:pStyle w:val="Heading1"/>
      </w:pPr>
      <w:bookmarkStart w:id="1" w:name="_Toc118727262"/>
      <w:r>
        <w:lastRenderedPageBreak/>
        <w:t>ERD</w:t>
      </w:r>
      <w:bookmarkEnd w:id="1"/>
    </w:p>
    <w:p w14:paraId="6452456D" w14:textId="77777777" w:rsidR="004C1E52" w:rsidRDefault="004C1E52" w:rsidP="004C1E52"/>
    <w:p w14:paraId="46579911" w14:textId="33C3A59D" w:rsidR="004C1E52" w:rsidRPr="0049309A" w:rsidRDefault="0049309A" w:rsidP="004C1E52">
      <w:pPr>
        <w:rPr>
          <w:b/>
          <w:bCs/>
        </w:rPr>
      </w:pPr>
      <w:r w:rsidRPr="0049309A">
        <w:rPr>
          <w:noProof/>
        </w:rPr>
        <w:drawing>
          <wp:inline distT="0" distB="0" distL="0" distR="0" wp14:anchorId="73B53AF1" wp14:editId="4B0BD7A9">
            <wp:extent cx="5731510" cy="5041900"/>
            <wp:effectExtent l="0" t="0" r="254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8BF0" w14:textId="77777777" w:rsidR="00F54C8A" w:rsidRPr="00222411" w:rsidRDefault="00F54C8A" w:rsidP="00DC3041">
      <w:pPr>
        <w:pStyle w:val="Heading1"/>
        <w:numPr>
          <w:ilvl w:val="0"/>
          <w:numId w:val="0"/>
        </w:numPr>
      </w:pPr>
      <w:r w:rsidRPr="00222411">
        <w:br w:type="page"/>
      </w:r>
    </w:p>
    <w:p w14:paraId="44DD6502" w14:textId="77777777" w:rsidR="00A257DF" w:rsidRDefault="00DC3041" w:rsidP="00DC3041">
      <w:pPr>
        <w:pStyle w:val="Heading1"/>
      </w:pPr>
      <w:bookmarkStart w:id="2" w:name="_Toc118727263"/>
      <w:r w:rsidRPr="00DC3041">
        <w:t>Data Dictionary</w:t>
      </w:r>
      <w:bookmarkEnd w:id="2"/>
    </w:p>
    <w:p w14:paraId="42AC700C" w14:textId="77777777" w:rsidR="00C27E13" w:rsidRDefault="00C27E13" w:rsidP="00C27E13"/>
    <w:p w14:paraId="551BA8D1" w14:textId="481E663B" w:rsidR="00C27E13" w:rsidRPr="00C27E13" w:rsidRDefault="00F74629" w:rsidP="00C27E13">
      <w:r w:rsidRPr="00F74629">
        <w:rPr>
          <w:noProof/>
        </w:rPr>
        <w:drawing>
          <wp:inline distT="0" distB="0" distL="0" distR="0" wp14:anchorId="5144C14C" wp14:editId="712057CE">
            <wp:extent cx="5731510" cy="4646295"/>
            <wp:effectExtent l="0" t="0" r="2540" b="190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E513" w14:textId="00AA475E" w:rsidR="00FB7EFD" w:rsidRDefault="00FB7EFD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809560" w14:textId="22EF4E82" w:rsidR="000A3F20" w:rsidRDefault="000A3F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A6180E8" w14:textId="2C5663B8" w:rsidR="000A3F20" w:rsidRDefault="000A3F20" w:rsidP="000A3F20">
      <w:pPr>
        <w:pStyle w:val="Heading1"/>
      </w:pPr>
      <w:bookmarkStart w:id="3" w:name="_Toc118727264"/>
      <w:r>
        <w:t>Screenshot database</w:t>
      </w:r>
      <w:bookmarkEnd w:id="3"/>
    </w:p>
    <w:p w14:paraId="51A38CE8" w14:textId="77777777" w:rsidR="000A3F20" w:rsidRDefault="000A3F20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0A87E67" w14:textId="75E4C7E8" w:rsidR="004F7392" w:rsidRDefault="009B7073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64D61267" wp14:editId="1DB11732">
            <wp:extent cx="5731510" cy="4263390"/>
            <wp:effectExtent l="0" t="0" r="254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E06D" w14:textId="1A578A3D" w:rsidR="007E45DD" w:rsidRDefault="00A65939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6593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2B5F0241" wp14:editId="076F7149">
            <wp:extent cx="5731510" cy="930910"/>
            <wp:effectExtent l="0" t="0" r="254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94D1" w14:textId="77777777" w:rsidR="00A65939" w:rsidRDefault="00A65939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6E5E0E" w14:textId="6D30B8C5" w:rsidR="00A65939" w:rsidRPr="00220134" w:rsidRDefault="00A65939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6593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12D5382" wp14:editId="42E9521B">
            <wp:extent cx="2301439" cy="1188823"/>
            <wp:effectExtent l="0" t="0" r="381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939" w:rsidRPr="00220134" w:rsidSect="00A257DF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CA5C5" w14:textId="77777777" w:rsidR="00DD7DE5" w:rsidRDefault="00DD7DE5" w:rsidP="00A257DF">
      <w:pPr>
        <w:spacing w:after="0" w:line="240" w:lineRule="auto"/>
      </w:pPr>
      <w:r>
        <w:separator/>
      </w:r>
    </w:p>
  </w:endnote>
  <w:endnote w:type="continuationSeparator" w:id="0">
    <w:p w14:paraId="11F53D68" w14:textId="77777777" w:rsidR="00DD7DE5" w:rsidRDefault="00DD7DE5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C318" w14:textId="77777777" w:rsidR="00FC1022" w:rsidRDefault="00FC1022" w:rsidP="00222411">
    <w:pPr>
      <w:pStyle w:val="Footer"/>
    </w:pPr>
    <w:r>
      <w:t xml:space="preserve">Klant: </w:t>
    </w:r>
    <w:r w:rsidR="002132BE">
      <w:t>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1C2FD" w14:textId="77777777" w:rsidR="00DD7DE5" w:rsidRDefault="00DD7DE5" w:rsidP="00A257DF">
      <w:pPr>
        <w:spacing w:after="0" w:line="240" w:lineRule="auto"/>
      </w:pPr>
      <w:r>
        <w:separator/>
      </w:r>
    </w:p>
  </w:footnote>
  <w:footnote w:type="continuationSeparator" w:id="0">
    <w:p w14:paraId="523C1B94" w14:textId="77777777" w:rsidR="00DD7DE5" w:rsidRDefault="00DD7DE5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CD08" w14:textId="77777777" w:rsidR="00FC1022" w:rsidRPr="002132BE" w:rsidRDefault="002132BE" w:rsidP="002132BE">
    <w:pPr>
      <w:pStyle w:val="Header"/>
    </w:pPr>
    <w:r>
      <w:t>Technisch Ontwerp</w:t>
    </w:r>
    <w:r>
      <w:tab/>
      <w:t>Team [TEAMNAAM]</w:t>
    </w:r>
    <w:r>
      <w:tab/>
      <w:t>Project [PROJECTNAAM]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7433">
    <w:abstractNumId w:val="2"/>
  </w:num>
  <w:num w:numId="2" w16cid:durableId="583496746">
    <w:abstractNumId w:val="1"/>
  </w:num>
  <w:num w:numId="3" w16cid:durableId="1213272988">
    <w:abstractNumId w:val="0"/>
  </w:num>
  <w:num w:numId="4" w16cid:durableId="201368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A3F20"/>
    <w:rsid w:val="000B4D5C"/>
    <w:rsid w:val="000D6F43"/>
    <w:rsid w:val="00126F70"/>
    <w:rsid w:val="0014223B"/>
    <w:rsid w:val="00176B05"/>
    <w:rsid w:val="001B019E"/>
    <w:rsid w:val="002132BE"/>
    <w:rsid w:val="00216180"/>
    <w:rsid w:val="00220134"/>
    <w:rsid w:val="00222411"/>
    <w:rsid w:val="00267FD4"/>
    <w:rsid w:val="00313209"/>
    <w:rsid w:val="003703C3"/>
    <w:rsid w:val="0049309A"/>
    <w:rsid w:val="004C1E52"/>
    <w:rsid w:val="004C2F6C"/>
    <w:rsid w:val="004E34C0"/>
    <w:rsid w:val="004F4D08"/>
    <w:rsid w:val="004F7392"/>
    <w:rsid w:val="005507D3"/>
    <w:rsid w:val="0056778B"/>
    <w:rsid w:val="00570667"/>
    <w:rsid w:val="005B68C9"/>
    <w:rsid w:val="005E1434"/>
    <w:rsid w:val="005F561A"/>
    <w:rsid w:val="00622C75"/>
    <w:rsid w:val="00691568"/>
    <w:rsid w:val="006A3780"/>
    <w:rsid w:val="006F503C"/>
    <w:rsid w:val="00786FB8"/>
    <w:rsid w:val="007A68DD"/>
    <w:rsid w:val="007B0E93"/>
    <w:rsid w:val="007E45DD"/>
    <w:rsid w:val="00802D6C"/>
    <w:rsid w:val="008C3549"/>
    <w:rsid w:val="008E1E07"/>
    <w:rsid w:val="00905DFD"/>
    <w:rsid w:val="00915AE6"/>
    <w:rsid w:val="009427AF"/>
    <w:rsid w:val="009A329B"/>
    <w:rsid w:val="009B7073"/>
    <w:rsid w:val="00A257DF"/>
    <w:rsid w:val="00A5398A"/>
    <w:rsid w:val="00A65939"/>
    <w:rsid w:val="00AD41A2"/>
    <w:rsid w:val="00AD78C6"/>
    <w:rsid w:val="00AF08B5"/>
    <w:rsid w:val="00B21287"/>
    <w:rsid w:val="00B50068"/>
    <w:rsid w:val="00B66112"/>
    <w:rsid w:val="00C27E13"/>
    <w:rsid w:val="00C40C90"/>
    <w:rsid w:val="00C83E6F"/>
    <w:rsid w:val="00CC5906"/>
    <w:rsid w:val="00D6287A"/>
    <w:rsid w:val="00DC3041"/>
    <w:rsid w:val="00DC7E50"/>
    <w:rsid w:val="00DD7DE5"/>
    <w:rsid w:val="00E36F35"/>
    <w:rsid w:val="00E93627"/>
    <w:rsid w:val="00EC42A4"/>
    <w:rsid w:val="00EF152C"/>
    <w:rsid w:val="00F205B8"/>
    <w:rsid w:val="00F535E0"/>
    <w:rsid w:val="00F54C8A"/>
    <w:rsid w:val="00F575E3"/>
    <w:rsid w:val="00F70932"/>
    <w:rsid w:val="00F74629"/>
    <w:rsid w:val="00FB7EFD"/>
    <w:rsid w:val="00FC0428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DF"/>
  </w:style>
  <w:style w:type="character" w:customStyle="1" w:styleId="Heading1Char">
    <w:name w:val="Heading 1 Char"/>
    <w:basedOn w:val="DefaultParagraphFont"/>
    <w:link w:val="Heading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C78057-46E0-4FE2-81E5-0772C11BD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6825A4-B743-4155-A502-62F05A934368}">
  <ds:schemaRefs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de8576c0-0b1f-44ce-a97c-61134edb91bb"/>
    <ds:schemaRef ds:uri="c96c689c-6965-42c8-8a8a-55b01e7182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Template.dotx</Template>
  <TotalTime>0</TotalTime>
  <Pages>5</Pages>
  <Words>61</Words>
  <Characters>354</Characters>
  <Application>Microsoft Office Word</Application>
  <DocSecurity>0</DocSecurity>
  <Lines>2</Lines>
  <Paragraphs>1</Paragraphs>
  <ScaleCrop>false</ScaleCrop>
  <Company>ROC Mondriaan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R. Springer, M. van Linden</dc:creator>
  <cp:keywords/>
  <dc:description/>
  <cp:lastModifiedBy>Mohamad Basel Hosari</cp:lastModifiedBy>
  <cp:revision>3</cp:revision>
  <cp:lastPrinted>2019-10-02T10:33:00Z</cp:lastPrinted>
  <dcterms:created xsi:type="dcterms:W3CDTF">2023-01-16T11:15:00Z</dcterms:created>
  <dcterms:modified xsi:type="dcterms:W3CDTF">2023-01-25T20:26:00Z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  <property fmtid="{D5CDD505-2E9C-101B-9397-08002B2CF9AE}" pid="3" name="MediaServiceImageTags">
    <vt:lpwstr/>
  </property>
</Properties>
</file>