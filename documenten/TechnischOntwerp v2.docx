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02C6D948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4DEDF131" w:rsidR="00FC1022" w:rsidRPr="00A65939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proofErr w:type="spellStart"/>
                                <w:r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Teamnaam</w:t>
                                </w:r>
                                <w:proofErr w:type="spellEnd"/>
                                <w:r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: </w:t>
                                </w:r>
                                <w:proofErr w:type="spellStart"/>
                                <w:r w:rsidR="00A65939"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BLDevs</w:t>
                                </w:r>
                                <w:proofErr w:type="spellEnd"/>
                              </w:p>
                              <w:p w14:paraId="6227AFB0" w14:textId="19BE3B6D" w:rsidR="00FC1022" w:rsidRPr="00A65939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r w:rsidR="00A65939"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Leannan B</w:t>
                                </w:r>
                                <w:r w:rsid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ant, Basel </w:t>
                                </w:r>
                                <w:proofErr w:type="spellStart"/>
                                <w:r w:rsid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Hosari</w:t>
                                </w:r>
                                <w:proofErr w:type="spellEnd"/>
                              </w:p>
                              <w:p w14:paraId="278BDB2A" w14:textId="5E0325F6" w:rsidR="00FC1022" w:rsidRPr="00A65939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Cohort:</w:t>
                                </w:r>
                                <w:r w:rsidR="00622C75"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 202</w:t>
                                </w:r>
                                <w:r w:rsidR="000A3F20"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1</w:t>
                                </w:r>
                              </w:p>
                              <w:p w14:paraId="3B63A723" w14:textId="6B50258C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De Docenten</w:t>
                                </w:r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2ADC877C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30-11-2022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02C6D948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4DEDF131" w:rsidR="00FC1022" w:rsidRPr="00A65939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proofErr w:type="spellStart"/>
                          <w:r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Teamnaam</w:t>
                          </w:r>
                          <w:proofErr w:type="spellEnd"/>
                          <w:r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: </w:t>
                          </w:r>
                          <w:proofErr w:type="spellStart"/>
                          <w:r w:rsidR="00A65939"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BLDevs</w:t>
                          </w:r>
                          <w:proofErr w:type="spellEnd"/>
                        </w:p>
                        <w:p w14:paraId="6227AFB0" w14:textId="19BE3B6D" w:rsidR="00FC1022" w:rsidRPr="00A65939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r w:rsidR="00A65939"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Leannan B</w:t>
                          </w:r>
                          <w:r w:rsid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ant, Basel </w:t>
                          </w:r>
                          <w:proofErr w:type="spellStart"/>
                          <w:r w:rsid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Hosari</w:t>
                          </w:r>
                          <w:proofErr w:type="spellEnd"/>
                        </w:p>
                        <w:p w14:paraId="278BDB2A" w14:textId="5E0325F6" w:rsidR="00FC1022" w:rsidRPr="00A65939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Cohort:</w:t>
                          </w:r>
                          <w:r w:rsidR="00622C75"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 202</w:t>
                          </w:r>
                          <w:r w:rsidR="000A3F20"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1</w:t>
                          </w:r>
                        </w:p>
                        <w:p w14:paraId="3B63A723" w14:textId="6B50258C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De Docenten</w:t>
                          </w:r>
                        </w:p>
                        <w:p w14:paraId="790FAB20" w14:textId="7306D600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2ADC877C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30-11-2022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0120A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0120A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61ABB39D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61ABB39D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2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14B1236" w14:textId="63F70EE5" w:rsidR="000D6F43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261" w:history="1">
            <w:r w:rsidR="000D6F43" w:rsidRPr="00602904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38066128" w14:textId="0C8F2F20" w:rsidR="000D6F43" w:rsidRDefault="000120A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2" w:history="1">
            <w:r w:rsidR="000D6F43" w:rsidRPr="00602904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67CA1691" w14:textId="2E2C5703" w:rsidR="000D6F43" w:rsidRDefault="000120A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3" w:history="1">
            <w:r w:rsidR="000D6F43" w:rsidRPr="00602904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4ED0B894" w14:textId="5449E05B" w:rsidR="000D6F43" w:rsidRDefault="000120A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4" w:history="1">
            <w:r w:rsidR="000D6F43" w:rsidRPr="00602904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7F1159D1" w14:textId="3845E1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Default="00FC1022" w:rsidP="00F205B8">
      <w:pPr>
        <w:pStyle w:val="Kop1"/>
      </w:pPr>
      <w:bookmarkStart w:id="1" w:name="_Toc118727262"/>
      <w:r>
        <w:lastRenderedPageBreak/>
        <w:t>ERD</w:t>
      </w:r>
      <w:bookmarkEnd w:id="1"/>
    </w:p>
    <w:p w14:paraId="6452456D" w14:textId="77777777" w:rsidR="004C1E52" w:rsidRDefault="004C1E52" w:rsidP="004C1E52"/>
    <w:p w14:paraId="46579911" w14:textId="6780CFD3" w:rsidR="004C1E52" w:rsidRPr="004C1E52" w:rsidRDefault="00C27E13" w:rsidP="004C1E52">
      <w:r w:rsidRPr="00C27E13">
        <w:rPr>
          <w:noProof/>
        </w:rPr>
        <w:drawing>
          <wp:inline distT="0" distB="0" distL="0" distR="0" wp14:anchorId="53B1BB60" wp14:editId="646E3707">
            <wp:extent cx="2796782" cy="5585944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118727263"/>
      <w:r w:rsidRPr="00DC3041">
        <w:lastRenderedPageBreak/>
        <w:t>Data Dictionary</w:t>
      </w:r>
      <w:bookmarkEnd w:id="2"/>
    </w:p>
    <w:p w14:paraId="42AC700C" w14:textId="77777777" w:rsidR="00C27E13" w:rsidRDefault="00C27E13" w:rsidP="00C27E13"/>
    <w:p w14:paraId="551BA8D1" w14:textId="70DE7CEC" w:rsidR="00C27E13" w:rsidRPr="00C27E13" w:rsidRDefault="004F7392" w:rsidP="00C27E13">
      <w:r w:rsidRPr="004F7392">
        <w:rPr>
          <w:noProof/>
        </w:rPr>
        <w:drawing>
          <wp:inline distT="0" distB="0" distL="0" distR="0" wp14:anchorId="226B54F5" wp14:editId="0AA71226">
            <wp:extent cx="5715495" cy="585266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513" w14:textId="00AA475E" w:rsidR="00FB7EFD" w:rsidRDefault="00FB7EF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809560" w14:textId="22EF4E82" w:rsidR="000A3F20" w:rsidRDefault="000A3F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A6180E8" w14:textId="2C5663B8" w:rsidR="000A3F20" w:rsidRDefault="000A3F20" w:rsidP="000A3F20">
      <w:pPr>
        <w:pStyle w:val="Kop1"/>
      </w:pPr>
      <w:bookmarkStart w:id="3" w:name="_Toc118727264"/>
      <w:r>
        <w:lastRenderedPageBreak/>
        <w:t>Screenshot database</w:t>
      </w:r>
      <w:bookmarkEnd w:id="3"/>
    </w:p>
    <w:p w14:paraId="51A38CE8" w14:textId="77777777" w:rsidR="000A3F20" w:rsidRDefault="000A3F20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A87E67" w14:textId="7679D25A" w:rsidR="004F7392" w:rsidRDefault="007E45D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E45D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A87AC73" wp14:editId="4CC3F8A0">
            <wp:extent cx="5731510" cy="369697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E06D" w14:textId="1A578A3D" w:rsidR="007E45DD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2B5F0241" wp14:editId="076F7149">
            <wp:extent cx="5731510" cy="930910"/>
            <wp:effectExtent l="0" t="0" r="254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4D1" w14:textId="77777777" w:rsidR="00A65939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6E5E0E" w14:textId="6D30B8C5" w:rsidR="00A65939" w:rsidRPr="00220134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12D5382" wp14:editId="42E9521B">
            <wp:extent cx="2301439" cy="1188823"/>
            <wp:effectExtent l="0" t="0" r="381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39" w:rsidRPr="00220134" w:rsidSect="00A257D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4AF1" w14:textId="77777777" w:rsidR="002D00F6" w:rsidRDefault="002D00F6" w:rsidP="00A257DF">
      <w:pPr>
        <w:spacing w:after="0" w:line="240" w:lineRule="auto"/>
      </w:pPr>
      <w:r>
        <w:separator/>
      </w:r>
    </w:p>
  </w:endnote>
  <w:endnote w:type="continuationSeparator" w:id="0">
    <w:p w14:paraId="22C71824" w14:textId="77777777" w:rsidR="002D00F6" w:rsidRDefault="002D00F6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D88A" w14:textId="77777777" w:rsidR="002D00F6" w:rsidRDefault="002D00F6" w:rsidP="00A257DF">
      <w:pPr>
        <w:spacing w:after="0" w:line="240" w:lineRule="auto"/>
      </w:pPr>
      <w:r>
        <w:separator/>
      </w:r>
    </w:p>
  </w:footnote>
  <w:footnote w:type="continuationSeparator" w:id="0">
    <w:p w14:paraId="5DD9936B" w14:textId="77777777" w:rsidR="002D00F6" w:rsidRDefault="002D00F6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120AB"/>
    <w:rsid w:val="000502ED"/>
    <w:rsid w:val="00056AB7"/>
    <w:rsid w:val="00093E50"/>
    <w:rsid w:val="000A3F20"/>
    <w:rsid w:val="000B4D5C"/>
    <w:rsid w:val="000D6F43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2D00F6"/>
    <w:rsid w:val="00313209"/>
    <w:rsid w:val="003703C3"/>
    <w:rsid w:val="004C1E52"/>
    <w:rsid w:val="004C2F6C"/>
    <w:rsid w:val="004E34C0"/>
    <w:rsid w:val="004F7392"/>
    <w:rsid w:val="005507D3"/>
    <w:rsid w:val="0056778B"/>
    <w:rsid w:val="00570667"/>
    <w:rsid w:val="005B68C9"/>
    <w:rsid w:val="005E1434"/>
    <w:rsid w:val="005F561A"/>
    <w:rsid w:val="00622C75"/>
    <w:rsid w:val="006A3780"/>
    <w:rsid w:val="006F503C"/>
    <w:rsid w:val="006F73D9"/>
    <w:rsid w:val="007A68DD"/>
    <w:rsid w:val="007E45DD"/>
    <w:rsid w:val="00802D6C"/>
    <w:rsid w:val="00905DFD"/>
    <w:rsid w:val="00915AE6"/>
    <w:rsid w:val="009427AF"/>
    <w:rsid w:val="009A329B"/>
    <w:rsid w:val="00A257DF"/>
    <w:rsid w:val="00A5398A"/>
    <w:rsid w:val="00A65939"/>
    <w:rsid w:val="00AD41A2"/>
    <w:rsid w:val="00AD78C6"/>
    <w:rsid w:val="00AF08B5"/>
    <w:rsid w:val="00B21287"/>
    <w:rsid w:val="00C27E13"/>
    <w:rsid w:val="00C40C90"/>
    <w:rsid w:val="00C83E6F"/>
    <w:rsid w:val="00CC5906"/>
    <w:rsid w:val="00D6287A"/>
    <w:rsid w:val="00DC3041"/>
    <w:rsid w:val="00DC7E50"/>
    <w:rsid w:val="00E93627"/>
    <w:rsid w:val="00EC42A4"/>
    <w:rsid w:val="00EF152C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c96c689c-6965-42c8-8a8a-55b01e71829c"/>
    <ds:schemaRef ds:uri="http://schemas.microsoft.com/office/2006/metadata/properties"/>
    <ds:schemaRef ds:uri="de8576c0-0b1f-44ce-a97c-61134edb91bb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071C90EE-3E6C-44AB-85A3-53411513C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0</TotalTime>
  <Pages>5</Pages>
  <Words>63</Words>
  <Characters>352</Characters>
  <Application>Microsoft Office Word</Application>
  <DocSecurity>0</DocSecurity>
  <Lines>2</Lines>
  <Paragraphs>1</Paragraphs>
  <ScaleCrop>false</ScaleCrop>
  <Company>ROC Mondriaan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Leannan Bant</cp:lastModifiedBy>
  <cp:revision>2</cp:revision>
  <cp:lastPrinted>2019-10-02T10:33:00Z</cp:lastPrinted>
  <dcterms:created xsi:type="dcterms:W3CDTF">2023-01-16T11:14:00Z</dcterms:created>
  <dcterms:modified xsi:type="dcterms:W3CDTF">2023-01-16T11:14:00Z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  <property fmtid="{D5CDD505-2E9C-101B-9397-08002B2CF9AE}" pid="3" name="MediaServiceImageTags">
    <vt:lpwstr/>
  </property>
</Properties>
</file>